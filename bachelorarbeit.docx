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76BF" w14:textId="77777777" w:rsidR="00286472" w:rsidRPr="006E0078" w:rsidRDefault="003031FB" w:rsidP="00286472">
      <w:pPr>
        <w:pStyle w:val="FHCWDAHaupttitel"/>
        <w:ind w:left="456" w:firstLine="57"/>
        <w:jc w:val="both"/>
        <w:rPr>
          <w:lang w:val="en-GB"/>
        </w:rPr>
      </w:pPr>
      <w:r w:rsidRPr="00C72410">
        <w:rPr>
          <w:lang w:val="en-GB"/>
        </w:rPr>
        <w:t xml:space="preserve">                      </w:t>
      </w:r>
      <w:r w:rsidR="00286472" w:rsidRPr="006E0078">
        <w:rPr>
          <w:lang w:val="en-GB"/>
        </w:rPr>
        <w:tab/>
      </w:r>
      <w:r w:rsidR="00286472" w:rsidRPr="006E0078">
        <w:rPr>
          <w:lang w:val="en-GB"/>
        </w:rPr>
        <w:tab/>
        <w:t>Title</w:t>
      </w:r>
    </w:p>
    <w:p w14:paraId="788B83A8" w14:textId="77777777" w:rsidR="00286472" w:rsidRPr="006E0078" w:rsidRDefault="00286472" w:rsidP="00286472">
      <w:pPr>
        <w:pStyle w:val="FHCWDAUntertitel"/>
        <w:rPr>
          <w:lang w:val="en-GB"/>
        </w:rPr>
      </w:pPr>
      <w:r w:rsidRPr="006E0078">
        <w:rPr>
          <w:lang w:val="en-GB"/>
        </w:rPr>
        <w:t>Subtitle</w:t>
      </w:r>
    </w:p>
    <w:p w14:paraId="1B46B10E" w14:textId="77777777" w:rsidR="00286472" w:rsidRPr="006E0078" w:rsidRDefault="00286472" w:rsidP="00286472">
      <w:pPr>
        <w:pStyle w:val="FHCWDATextZentriert"/>
        <w:rPr>
          <w:lang w:val="en-GB"/>
        </w:rPr>
      </w:pPr>
    </w:p>
    <w:p w14:paraId="020324A8" w14:textId="77777777" w:rsidR="00286472" w:rsidRPr="006E0078" w:rsidRDefault="00286472" w:rsidP="00286472">
      <w:pPr>
        <w:pStyle w:val="FHCWDATextZentriert"/>
        <w:rPr>
          <w:lang w:val="en-GB"/>
        </w:rPr>
      </w:pPr>
    </w:p>
    <w:p w14:paraId="4DA1E7D8" w14:textId="77777777" w:rsidR="00286472" w:rsidRPr="006E0078" w:rsidRDefault="00286472" w:rsidP="00286472">
      <w:pPr>
        <w:pStyle w:val="FHCWDATextZentriert"/>
        <w:rPr>
          <w:lang w:val="en-GB"/>
        </w:rPr>
      </w:pPr>
    </w:p>
    <w:p w14:paraId="574826C1" w14:textId="77777777" w:rsidR="00286472" w:rsidRPr="006E0078" w:rsidRDefault="00286472" w:rsidP="00286472">
      <w:pPr>
        <w:pStyle w:val="FHCWDATextZentriert"/>
        <w:rPr>
          <w:lang w:val="en-GB"/>
        </w:rPr>
      </w:pPr>
    </w:p>
    <w:p w14:paraId="0603B06E" w14:textId="77777777" w:rsidR="00286472" w:rsidRPr="00D84960" w:rsidRDefault="00286472" w:rsidP="00286472">
      <w:pPr>
        <w:pStyle w:val="FHCWDATextFettZentriert"/>
        <w:rPr>
          <w:lang w:val="en-GB"/>
        </w:rPr>
      </w:pPr>
      <w:r w:rsidRPr="006E0078">
        <w:rPr>
          <w:lang w:val="en-GB"/>
        </w:rPr>
        <w:t>Bachelor Thesis</w:t>
      </w:r>
    </w:p>
    <w:p w14:paraId="5694182B" w14:textId="77777777" w:rsidR="00286472" w:rsidRPr="006E0078" w:rsidRDefault="00286472" w:rsidP="00286472">
      <w:pPr>
        <w:pStyle w:val="FHCWDATextZentriert"/>
        <w:rPr>
          <w:lang w:val="en-GB"/>
        </w:rPr>
      </w:pPr>
    </w:p>
    <w:p w14:paraId="0A7009E8" w14:textId="77777777" w:rsidR="00286472" w:rsidRPr="006E0078" w:rsidRDefault="00286472" w:rsidP="00286472">
      <w:pPr>
        <w:pStyle w:val="FHCWDATextZentriert"/>
        <w:rPr>
          <w:lang w:val="en-GB"/>
        </w:rPr>
      </w:pPr>
      <w:r w:rsidRPr="006E0078">
        <w:rPr>
          <w:lang w:val="en-GB"/>
        </w:rPr>
        <w:t xml:space="preserve">Submitted in partial </w:t>
      </w:r>
      <w:proofErr w:type="spellStart"/>
      <w:r w:rsidRPr="006E0078">
        <w:rPr>
          <w:lang w:val="en-GB"/>
        </w:rPr>
        <w:t>fulfillment</w:t>
      </w:r>
      <w:proofErr w:type="spellEnd"/>
      <w:r w:rsidRPr="006E0078">
        <w:rPr>
          <w:lang w:val="en-GB"/>
        </w:rPr>
        <w:t xml:space="preserve"> of the requirements for the degree of:</w:t>
      </w:r>
    </w:p>
    <w:p w14:paraId="0738CC6C" w14:textId="77777777" w:rsidR="00286472" w:rsidRPr="006E0078" w:rsidRDefault="00286472" w:rsidP="00286472">
      <w:pPr>
        <w:pStyle w:val="FHCWDATextZentriert"/>
        <w:rPr>
          <w:lang w:val="en-GB"/>
        </w:rPr>
      </w:pPr>
      <w:r w:rsidRPr="006E0078">
        <w:rPr>
          <w:b/>
          <w:bCs/>
          <w:lang w:val="en-GB"/>
        </w:rPr>
        <w:t>Bachelor of Science in Engineerin</w:t>
      </w:r>
      <w:r w:rsidRPr="006E0078">
        <w:rPr>
          <w:b/>
          <w:lang w:val="en-GB"/>
        </w:rPr>
        <w:t>g</w:t>
      </w:r>
    </w:p>
    <w:p w14:paraId="2906F51F" w14:textId="77777777" w:rsidR="00286472" w:rsidRPr="006E0078" w:rsidRDefault="00286472" w:rsidP="00286472">
      <w:pPr>
        <w:pStyle w:val="FHCWDATextZentriert"/>
        <w:rPr>
          <w:lang w:val="en-GB"/>
        </w:rPr>
      </w:pPr>
    </w:p>
    <w:p w14:paraId="0AF66E59" w14:textId="77777777" w:rsidR="00286472" w:rsidRPr="006E0078" w:rsidRDefault="00286472" w:rsidP="00286472">
      <w:pPr>
        <w:pStyle w:val="FHCWDATextZentriert"/>
        <w:rPr>
          <w:lang w:val="en-GB"/>
        </w:rPr>
      </w:pPr>
      <w:r w:rsidRPr="006E0078">
        <w:rPr>
          <w:lang w:val="en-GB"/>
        </w:rPr>
        <w:t>to the University of Applied Sciences FH Campus Wien</w:t>
      </w:r>
    </w:p>
    <w:p w14:paraId="2AF3F5C5" w14:textId="77777777" w:rsidR="00286472" w:rsidRPr="006E0078" w:rsidRDefault="00286472" w:rsidP="00286472">
      <w:pPr>
        <w:pStyle w:val="FHCWDATextZentriert"/>
        <w:rPr>
          <w:lang w:val="en-GB"/>
        </w:rPr>
      </w:pPr>
      <w:proofErr w:type="gramStart"/>
      <w:r w:rsidRPr="006E0078">
        <w:rPr>
          <w:lang w:val="en-GB"/>
        </w:rPr>
        <w:t>Bachelor</w:t>
      </w:r>
      <w:proofErr w:type="gramEnd"/>
      <w:r w:rsidRPr="006E0078">
        <w:rPr>
          <w:lang w:val="en-GB"/>
        </w:rPr>
        <w:t xml:space="preserve"> Degree Program: Computer Science and Digital Communications</w:t>
      </w:r>
    </w:p>
    <w:p w14:paraId="6C284B33" w14:textId="77777777" w:rsidR="00286472" w:rsidRPr="006E0078" w:rsidRDefault="00286472" w:rsidP="00286472">
      <w:pPr>
        <w:pStyle w:val="FHCWDATextZentriert"/>
        <w:rPr>
          <w:lang w:val="en-GB"/>
        </w:rPr>
      </w:pPr>
    </w:p>
    <w:p w14:paraId="60D9CC0D" w14:textId="77777777" w:rsidR="00286472" w:rsidRPr="006E0078" w:rsidRDefault="00286472" w:rsidP="00286472">
      <w:pPr>
        <w:pStyle w:val="FHCWDATextZentriert"/>
        <w:rPr>
          <w:lang w:val="en-GB"/>
        </w:rPr>
      </w:pPr>
    </w:p>
    <w:p w14:paraId="1E75F78D" w14:textId="77777777" w:rsidR="00286472" w:rsidRPr="006E0078" w:rsidRDefault="00286472" w:rsidP="00286472">
      <w:pPr>
        <w:pStyle w:val="FHCWDATextFettZentriert"/>
        <w:rPr>
          <w:lang w:val="en-GB"/>
        </w:rPr>
      </w:pPr>
      <w:r w:rsidRPr="006E0078">
        <w:rPr>
          <w:lang w:val="en-GB"/>
        </w:rPr>
        <w:t>Author:</w:t>
      </w:r>
    </w:p>
    <w:p w14:paraId="2EA6941F" w14:textId="3F5289E8" w:rsidR="00286472" w:rsidRPr="006E0078" w:rsidRDefault="00390875" w:rsidP="00286472">
      <w:pPr>
        <w:pStyle w:val="FHCWDATextZentriert"/>
        <w:rPr>
          <w:lang w:val="en-GB"/>
        </w:rPr>
      </w:pPr>
      <w:proofErr w:type="spellStart"/>
      <w:r>
        <w:rPr>
          <w:lang w:val="en-GB"/>
        </w:rPr>
        <w:t>Guntram</w:t>
      </w:r>
      <w:proofErr w:type="spellEnd"/>
      <w:r>
        <w:rPr>
          <w:lang w:val="en-GB"/>
        </w:rPr>
        <w:t xml:space="preserve"> Björn Klaus</w:t>
      </w:r>
    </w:p>
    <w:p w14:paraId="478D3012" w14:textId="77777777" w:rsidR="00286472" w:rsidRPr="006E0078" w:rsidRDefault="00286472" w:rsidP="00286472">
      <w:pPr>
        <w:pStyle w:val="FHCWDATextZentriert"/>
        <w:rPr>
          <w:lang w:val="en-GB"/>
        </w:rPr>
      </w:pPr>
    </w:p>
    <w:p w14:paraId="0E79EEF8" w14:textId="77777777" w:rsidR="00286472" w:rsidRPr="006E0078" w:rsidRDefault="00286472" w:rsidP="00286472">
      <w:pPr>
        <w:pStyle w:val="FHCWDATextFettZentriert"/>
        <w:rPr>
          <w:lang w:val="en-GB"/>
        </w:rPr>
      </w:pPr>
      <w:r w:rsidRPr="006E0078">
        <w:rPr>
          <w:lang w:val="en-GB"/>
        </w:rPr>
        <w:t>Student Identification Number:</w:t>
      </w:r>
    </w:p>
    <w:p w14:paraId="76D15E0E" w14:textId="3FCCD8E1" w:rsidR="00286472" w:rsidRPr="006E0078" w:rsidRDefault="00390875" w:rsidP="00286472">
      <w:pPr>
        <w:pStyle w:val="FHCWDATextZentriert"/>
        <w:rPr>
          <w:lang w:val="en-GB"/>
        </w:rPr>
      </w:pPr>
      <w:r>
        <w:rPr>
          <w:lang w:val="en-GB"/>
        </w:rPr>
        <w:t>c2110475170</w:t>
      </w:r>
    </w:p>
    <w:p w14:paraId="5912479B" w14:textId="77777777" w:rsidR="00286472" w:rsidRPr="006E0078" w:rsidRDefault="00286472" w:rsidP="00286472">
      <w:pPr>
        <w:pStyle w:val="FHCWDATextZentriert"/>
        <w:rPr>
          <w:lang w:val="en-GB"/>
        </w:rPr>
      </w:pPr>
    </w:p>
    <w:p w14:paraId="2D51DD33" w14:textId="77777777" w:rsidR="00286472" w:rsidRPr="006E0078" w:rsidRDefault="00286472" w:rsidP="00286472">
      <w:pPr>
        <w:pStyle w:val="FHCWDATextFettZentriert"/>
        <w:rPr>
          <w:lang w:val="en-GB"/>
        </w:rPr>
      </w:pPr>
      <w:r w:rsidRPr="006E0078">
        <w:rPr>
          <w:lang w:val="en-GB"/>
        </w:rPr>
        <w:t>Supervisor:</w:t>
      </w:r>
    </w:p>
    <w:p w14:paraId="389FC9D7" w14:textId="77777777" w:rsidR="00286472" w:rsidRPr="006E0078" w:rsidRDefault="00234211" w:rsidP="00286472">
      <w:pPr>
        <w:pStyle w:val="FHCWDATextZentriert"/>
        <w:rPr>
          <w:lang w:val="en-GB"/>
        </w:rPr>
      </w:pPr>
      <w:r>
        <w:rPr>
          <w:lang w:val="en-GB"/>
        </w:rPr>
        <w:t>Degree</w:t>
      </w:r>
      <w:r w:rsidR="00286472" w:rsidRPr="006E0078">
        <w:rPr>
          <w:lang w:val="en-GB"/>
        </w:rPr>
        <w:t xml:space="preserve"> </w:t>
      </w:r>
      <w:proofErr w:type="spellStart"/>
      <w:r w:rsidR="00286472" w:rsidRPr="006E0078">
        <w:rPr>
          <w:lang w:val="en-GB"/>
        </w:rPr>
        <w:t>firstname</w:t>
      </w:r>
      <w:proofErr w:type="spellEnd"/>
      <w:r w:rsidR="00286472" w:rsidRPr="006E0078">
        <w:rPr>
          <w:lang w:val="en-GB"/>
        </w:rPr>
        <w:t xml:space="preserve"> name</w:t>
      </w:r>
    </w:p>
    <w:p w14:paraId="650F0E8D" w14:textId="77777777" w:rsidR="00286472" w:rsidRPr="006E0078" w:rsidRDefault="00286472" w:rsidP="00286472">
      <w:pPr>
        <w:pStyle w:val="FHCWDATextZentriert"/>
        <w:rPr>
          <w:lang w:val="en-GB"/>
        </w:rPr>
      </w:pPr>
    </w:p>
    <w:p w14:paraId="0DAE2213" w14:textId="77777777" w:rsidR="00286472" w:rsidRDefault="00286472" w:rsidP="00286472">
      <w:pPr>
        <w:pStyle w:val="FHCWDATextFettZentriert"/>
        <w:rPr>
          <w:lang w:val="en-GB"/>
        </w:rPr>
      </w:pPr>
      <w:r w:rsidRPr="006E0078">
        <w:rPr>
          <w:lang w:val="en-GB"/>
        </w:rPr>
        <w:t>Date:</w:t>
      </w:r>
    </w:p>
    <w:p w14:paraId="6C5DE720" w14:textId="77777777" w:rsidR="00B23B7E" w:rsidRPr="00286472" w:rsidRDefault="00286472" w:rsidP="00286472">
      <w:pPr>
        <w:pStyle w:val="FHCWDATextFettZentriert"/>
        <w:rPr>
          <w:b w:val="0"/>
          <w:lang w:val="en-GB"/>
        </w:rPr>
      </w:pPr>
      <w:r w:rsidRPr="00286472">
        <w:rPr>
          <w:b w:val="0"/>
          <w:lang w:val="en-GB"/>
        </w:rPr>
        <w:t xml:space="preserve">dd. mm. </w:t>
      </w:r>
      <w:proofErr w:type="spellStart"/>
      <w:r w:rsidRPr="00286472">
        <w:rPr>
          <w:b w:val="0"/>
          <w:lang w:val="en-GB"/>
        </w:rPr>
        <w:t>yyyy</w:t>
      </w:r>
      <w:proofErr w:type="spellEnd"/>
      <w:r w:rsidRPr="00286472">
        <w:rPr>
          <w:b w:val="0"/>
          <w:lang w:val="en-GB"/>
        </w:rPr>
        <w:t xml:space="preserve"> </w:t>
      </w:r>
      <w:r w:rsidR="00861E18" w:rsidRPr="00286472">
        <w:rPr>
          <w:b w:val="0"/>
          <w:lang w:val="en-GB"/>
        </w:rPr>
        <w:br w:type="page"/>
      </w:r>
    </w:p>
    <w:p w14:paraId="6978A79D" w14:textId="77777777" w:rsidR="00FF1E9F" w:rsidRPr="00286472" w:rsidRDefault="00FF1E9F" w:rsidP="00EE41AB">
      <w:pPr>
        <w:pStyle w:val="FHCWDAText"/>
        <w:rPr>
          <w:lang w:val="en-GB"/>
        </w:rPr>
      </w:pPr>
    </w:p>
    <w:p w14:paraId="54C32EF1" w14:textId="77777777" w:rsidR="00FF1E9F" w:rsidRPr="00286472" w:rsidRDefault="00FF1E9F" w:rsidP="00EE41AB">
      <w:pPr>
        <w:pStyle w:val="FHCWDAText"/>
        <w:rPr>
          <w:lang w:val="en-GB"/>
        </w:rPr>
      </w:pPr>
    </w:p>
    <w:p w14:paraId="5EECA585" w14:textId="77777777" w:rsidR="00FF1E9F" w:rsidRPr="00286472" w:rsidRDefault="00FF1E9F" w:rsidP="00EE41AB">
      <w:pPr>
        <w:pStyle w:val="FHCWDAText"/>
        <w:rPr>
          <w:lang w:val="en-GB"/>
        </w:rPr>
      </w:pPr>
    </w:p>
    <w:p w14:paraId="3796D494" w14:textId="77777777" w:rsidR="00FF1E9F" w:rsidRPr="00286472" w:rsidRDefault="00FF1E9F" w:rsidP="00EE41AB">
      <w:pPr>
        <w:pStyle w:val="FHCWDAText"/>
        <w:rPr>
          <w:lang w:val="en-GB"/>
        </w:rPr>
      </w:pPr>
    </w:p>
    <w:p w14:paraId="306615DF" w14:textId="77777777" w:rsidR="00FF1E9F" w:rsidRPr="00286472" w:rsidRDefault="00FF1E9F" w:rsidP="00EE41AB">
      <w:pPr>
        <w:pStyle w:val="FHCWDAText"/>
        <w:rPr>
          <w:lang w:val="en-GB"/>
        </w:rPr>
      </w:pPr>
    </w:p>
    <w:p w14:paraId="5761D943" w14:textId="77777777" w:rsidR="00FF1E9F" w:rsidRPr="00286472" w:rsidRDefault="00FF1E9F" w:rsidP="00EE41AB">
      <w:pPr>
        <w:pStyle w:val="FHCWDAText"/>
        <w:rPr>
          <w:lang w:val="en-GB"/>
        </w:rPr>
      </w:pPr>
    </w:p>
    <w:p w14:paraId="5FD8C398" w14:textId="77777777" w:rsidR="00FF1E9F" w:rsidRPr="00286472" w:rsidRDefault="00FF1E9F" w:rsidP="00EE41AB">
      <w:pPr>
        <w:pStyle w:val="FHCWDAText"/>
        <w:rPr>
          <w:lang w:val="en-GB"/>
        </w:rPr>
      </w:pPr>
    </w:p>
    <w:p w14:paraId="19D47969" w14:textId="77777777" w:rsidR="00FF1E9F" w:rsidRPr="00286472" w:rsidRDefault="00FF1E9F" w:rsidP="00EE41AB">
      <w:pPr>
        <w:pStyle w:val="FHCWDAText"/>
        <w:rPr>
          <w:lang w:val="en-GB"/>
        </w:rPr>
      </w:pPr>
    </w:p>
    <w:p w14:paraId="074266CC" w14:textId="77777777" w:rsidR="00FF1E9F" w:rsidRPr="00286472" w:rsidRDefault="00FF1E9F" w:rsidP="00EE41AB">
      <w:pPr>
        <w:pStyle w:val="FHCWDAText"/>
        <w:rPr>
          <w:lang w:val="en-GB"/>
        </w:rPr>
      </w:pPr>
    </w:p>
    <w:p w14:paraId="196E55B0" w14:textId="77777777" w:rsidR="00FF1E9F" w:rsidRPr="00286472" w:rsidRDefault="00FF1E9F" w:rsidP="00EE41AB">
      <w:pPr>
        <w:pStyle w:val="FHCWDAText"/>
        <w:rPr>
          <w:lang w:val="en-GB"/>
        </w:rPr>
      </w:pPr>
    </w:p>
    <w:p w14:paraId="38D9EF8B" w14:textId="77777777" w:rsidR="00FF1E9F" w:rsidRPr="00286472" w:rsidRDefault="00FF1E9F" w:rsidP="00EE41AB">
      <w:pPr>
        <w:pStyle w:val="FHCWDAText"/>
        <w:rPr>
          <w:lang w:val="en-GB"/>
        </w:rPr>
      </w:pPr>
    </w:p>
    <w:p w14:paraId="1BC78097" w14:textId="77777777" w:rsidR="00FF1E9F" w:rsidRPr="00286472" w:rsidRDefault="00FF1E9F" w:rsidP="00EE41AB">
      <w:pPr>
        <w:pStyle w:val="FHCWDAText"/>
        <w:rPr>
          <w:lang w:val="en-GB"/>
        </w:rPr>
      </w:pPr>
    </w:p>
    <w:p w14:paraId="4F9CD335" w14:textId="77777777" w:rsidR="00FF1E9F" w:rsidRPr="00286472" w:rsidRDefault="00FF1E9F" w:rsidP="00EE41AB">
      <w:pPr>
        <w:pStyle w:val="FHCWDAText"/>
        <w:rPr>
          <w:lang w:val="en-GB"/>
        </w:rPr>
      </w:pPr>
    </w:p>
    <w:p w14:paraId="4E5F747D" w14:textId="77777777" w:rsidR="00FF1E9F" w:rsidRPr="00286472" w:rsidRDefault="00FF1E9F" w:rsidP="00EE41AB">
      <w:pPr>
        <w:pStyle w:val="FHCWDAText"/>
        <w:rPr>
          <w:lang w:val="en-GB"/>
        </w:rPr>
      </w:pPr>
    </w:p>
    <w:p w14:paraId="3F04D041" w14:textId="77777777" w:rsidR="00594A32" w:rsidRPr="00286472" w:rsidRDefault="00594A32" w:rsidP="00EE41AB">
      <w:pPr>
        <w:pStyle w:val="FHCWDAText"/>
        <w:rPr>
          <w:lang w:val="en-GB"/>
        </w:rPr>
      </w:pPr>
    </w:p>
    <w:p w14:paraId="36B61638" w14:textId="77777777" w:rsidR="00594A32" w:rsidRPr="00286472" w:rsidRDefault="00594A32" w:rsidP="00EE41AB">
      <w:pPr>
        <w:pStyle w:val="FHCWDAText"/>
        <w:rPr>
          <w:lang w:val="en-GB"/>
        </w:rPr>
      </w:pPr>
    </w:p>
    <w:p w14:paraId="027F3C90" w14:textId="77777777" w:rsidR="00594A32" w:rsidRPr="00286472" w:rsidRDefault="00594A32" w:rsidP="00EE41AB">
      <w:pPr>
        <w:pStyle w:val="FHCWDAText"/>
        <w:rPr>
          <w:lang w:val="en-GB"/>
        </w:rPr>
      </w:pPr>
    </w:p>
    <w:p w14:paraId="66430819" w14:textId="77777777" w:rsidR="00FF1E9F" w:rsidRPr="00286472" w:rsidRDefault="00FF1E9F" w:rsidP="00EE41AB">
      <w:pPr>
        <w:pStyle w:val="FHCWDAText"/>
        <w:rPr>
          <w:lang w:val="en-GB"/>
        </w:rPr>
      </w:pPr>
    </w:p>
    <w:p w14:paraId="349A923C" w14:textId="77777777" w:rsidR="00FF1E9F" w:rsidRPr="00286472" w:rsidRDefault="00FF1E9F" w:rsidP="00EE41AB">
      <w:pPr>
        <w:pStyle w:val="FHCWDAText"/>
        <w:rPr>
          <w:lang w:val="en-GB"/>
        </w:rPr>
      </w:pPr>
    </w:p>
    <w:p w14:paraId="28E8C889" w14:textId="77777777" w:rsidR="00FF1E9F" w:rsidRPr="00286472" w:rsidRDefault="00FF1E9F" w:rsidP="00EE41AB">
      <w:pPr>
        <w:pStyle w:val="FHCWDAText"/>
        <w:rPr>
          <w:lang w:val="en-GB"/>
        </w:rPr>
      </w:pPr>
    </w:p>
    <w:p w14:paraId="05620737" w14:textId="77777777" w:rsidR="00FF1E9F" w:rsidRPr="00286472" w:rsidRDefault="00FF1E9F" w:rsidP="00EE41AB">
      <w:pPr>
        <w:pStyle w:val="FHCWDAText"/>
        <w:rPr>
          <w:lang w:val="en-GB"/>
        </w:rPr>
      </w:pPr>
    </w:p>
    <w:p w14:paraId="1CBB7B7C" w14:textId="77777777" w:rsidR="00FF1E9F" w:rsidRPr="00286472" w:rsidRDefault="00FF1E9F" w:rsidP="00EE41AB">
      <w:pPr>
        <w:pStyle w:val="FHCWDAText"/>
        <w:rPr>
          <w:lang w:val="en-GB"/>
        </w:rPr>
      </w:pPr>
    </w:p>
    <w:p w14:paraId="5F7D07DB" w14:textId="77777777" w:rsidR="00FF1E9F" w:rsidRPr="00286472" w:rsidRDefault="00FF1E9F" w:rsidP="00EE41AB">
      <w:pPr>
        <w:pStyle w:val="FHCWDAText"/>
        <w:rPr>
          <w:lang w:val="en-GB"/>
        </w:rPr>
      </w:pPr>
    </w:p>
    <w:p w14:paraId="5AA34528" w14:textId="77777777" w:rsidR="00FF1E9F" w:rsidRDefault="00FF1E9F" w:rsidP="00EE41AB">
      <w:pPr>
        <w:pStyle w:val="FHCWDAText"/>
        <w:rPr>
          <w:lang w:val="en-GB"/>
        </w:rPr>
      </w:pPr>
    </w:p>
    <w:p w14:paraId="44A0FF40" w14:textId="77777777" w:rsidR="00286472" w:rsidRDefault="00286472" w:rsidP="00EE41AB">
      <w:pPr>
        <w:pStyle w:val="FHCWDAText"/>
        <w:rPr>
          <w:lang w:val="en-GB"/>
        </w:rPr>
      </w:pPr>
    </w:p>
    <w:p w14:paraId="6F6D0D6B" w14:textId="77777777" w:rsidR="00286472" w:rsidRDefault="00286472" w:rsidP="00EE41AB">
      <w:pPr>
        <w:pStyle w:val="FHCWDAText"/>
        <w:rPr>
          <w:lang w:val="en-GB"/>
        </w:rPr>
      </w:pPr>
    </w:p>
    <w:p w14:paraId="45A8B38A" w14:textId="77777777" w:rsidR="00286472" w:rsidRPr="00286472" w:rsidRDefault="00286472" w:rsidP="00EE41AB">
      <w:pPr>
        <w:pStyle w:val="FHCWDAText"/>
        <w:rPr>
          <w:lang w:val="en-GB"/>
        </w:rPr>
      </w:pPr>
    </w:p>
    <w:p w14:paraId="73FC7DBC" w14:textId="77777777" w:rsidR="00FF1E9F" w:rsidRPr="00286472" w:rsidRDefault="00FF1E9F" w:rsidP="00EE41AB">
      <w:pPr>
        <w:pStyle w:val="FHCWDAText"/>
        <w:rPr>
          <w:lang w:val="en-GB"/>
        </w:rPr>
      </w:pPr>
    </w:p>
    <w:p w14:paraId="387095E0" w14:textId="77777777" w:rsidR="00286472" w:rsidRPr="006E0078" w:rsidRDefault="00286472" w:rsidP="00286472">
      <w:pPr>
        <w:pStyle w:val="FHCWDAText"/>
        <w:rPr>
          <w:szCs w:val="22"/>
          <w:lang w:val="en-GB"/>
        </w:rPr>
      </w:pPr>
      <w:r w:rsidRPr="006E0078">
        <w:rPr>
          <w:szCs w:val="22"/>
          <w:lang w:val="en-GB"/>
        </w:rPr>
        <w:t>Declaration of authorship:</w:t>
      </w:r>
    </w:p>
    <w:p w14:paraId="52328086" w14:textId="77777777" w:rsidR="00286472" w:rsidRPr="006E0078" w:rsidRDefault="00286472" w:rsidP="00286472">
      <w:pPr>
        <w:pStyle w:val="FHCWDAText"/>
        <w:rPr>
          <w:szCs w:val="22"/>
          <w:lang w:val="en-GB"/>
        </w:rPr>
      </w:pPr>
    </w:p>
    <w:p w14:paraId="76797FD3" w14:textId="77777777" w:rsidR="00286472" w:rsidRPr="006E0078" w:rsidRDefault="00286472" w:rsidP="00286472">
      <w:pPr>
        <w:pStyle w:val="FHCWDAText"/>
        <w:rPr>
          <w:szCs w:val="22"/>
          <w:lang w:val="en-GB"/>
        </w:rPr>
      </w:pPr>
      <w:r w:rsidRPr="006E0078">
        <w:rPr>
          <w:szCs w:val="22"/>
          <w:lang w:val="en-GB"/>
        </w:rPr>
        <w:t>I declare that this Bachelor Thesis has been written by myself. I have not used any other than the listed sources, nor have I rec</w:t>
      </w:r>
      <w:r>
        <w:rPr>
          <w:szCs w:val="22"/>
          <w:lang w:val="en-GB"/>
        </w:rPr>
        <w:t>eived any unauthorized help.</w:t>
      </w:r>
    </w:p>
    <w:p w14:paraId="2E29B81E" w14:textId="77777777" w:rsidR="00286472" w:rsidRPr="006E0078" w:rsidRDefault="00286472" w:rsidP="00286472">
      <w:pPr>
        <w:pStyle w:val="FHCWDAText"/>
        <w:rPr>
          <w:szCs w:val="22"/>
          <w:lang w:val="en-GB"/>
        </w:rPr>
      </w:pPr>
      <w:r w:rsidRPr="006E0078">
        <w:rPr>
          <w:szCs w:val="22"/>
          <w:lang w:val="en-GB"/>
        </w:rPr>
        <w:t xml:space="preserve">I hereby certify that I have not submitted this Bachelor Thesis in any form (to a reviewer for assessment) </w:t>
      </w:r>
      <w:r>
        <w:rPr>
          <w:szCs w:val="22"/>
          <w:lang w:val="en-GB"/>
        </w:rPr>
        <w:t>either in Austria or abroad.</w:t>
      </w:r>
    </w:p>
    <w:p w14:paraId="1189111F" w14:textId="77777777" w:rsidR="00286472" w:rsidRPr="006E0078" w:rsidRDefault="00286472" w:rsidP="00286472">
      <w:pPr>
        <w:pStyle w:val="FHCWDAText"/>
        <w:rPr>
          <w:szCs w:val="22"/>
          <w:lang w:val="en-GB"/>
        </w:rPr>
      </w:pPr>
      <w:r w:rsidRPr="006E0078">
        <w:rPr>
          <w:szCs w:val="22"/>
          <w:lang w:val="en-GB"/>
        </w:rPr>
        <w:t>Furthermore, I assure that the (printed and electronic) copies I have submitted are identical.</w:t>
      </w:r>
    </w:p>
    <w:p w14:paraId="52628AE8" w14:textId="77777777" w:rsidR="00286472" w:rsidRPr="006E0078" w:rsidRDefault="00286472" w:rsidP="00286472">
      <w:pPr>
        <w:pStyle w:val="FHCWDAText"/>
        <w:rPr>
          <w:szCs w:val="22"/>
          <w:lang w:val="en-GB"/>
        </w:rPr>
      </w:pPr>
    </w:p>
    <w:p w14:paraId="2977CC69" w14:textId="77777777" w:rsidR="00286472" w:rsidRPr="00EE41AB" w:rsidRDefault="00286472" w:rsidP="00286472">
      <w:pPr>
        <w:pStyle w:val="FHCWDAText"/>
        <w:tabs>
          <w:tab w:val="left" w:leader="dot" w:pos="2835"/>
          <w:tab w:val="left" w:pos="3544"/>
          <w:tab w:val="left" w:leader="dot" w:pos="9639"/>
        </w:tabs>
        <w:rPr>
          <w:szCs w:val="22"/>
        </w:rPr>
      </w:pPr>
      <w:r>
        <w:rPr>
          <w:szCs w:val="22"/>
        </w:rPr>
        <w:t xml:space="preserve">Date: </w:t>
      </w:r>
      <w:r>
        <w:rPr>
          <w:szCs w:val="22"/>
        </w:rPr>
        <w:tab/>
      </w:r>
      <w:r>
        <w:rPr>
          <w:szCs w:val="22"/>
        </w:rPr>
        <w:tab/>
      </w:r>
      <w:proofErr w:type="spellStart"/>
      <w:r>
        <w:rPr>
          <w:szCs w:val="22"/>
        </w:rPr>
        <w:t>Signature</w:t>
      </w:r>
      <w:proofErr w:type="spellEnd"/>
      <w:r>
        <w:rPr>
          <w:szCs w:val="22"/>
        </w:rPr>
        <w:t xml:space="preserve">: </w:t>
      </w:r>
      <w:r>
        <w:rPr>
          <w:szCs w:val="22"/>
        </w:rPr>
        <w:tab/>
      </w:r>
    </w:p>
    <w:p w14:paraId="73E9A1B9" w14:textId="77777777" w:rsidR="00594A32" w:rsidRPr="00EE41AB" w:rsidRDefault="00594A32" w:rsidP="00EE41AB">
      <w:pPr>
        <w:pStyle w:val="FHCWDAText"/>
        <w:rPr>
          <w:szCs w:val="22"/>
        </w:rPr>
      </w:pPr>
    </w:p>
    <w:p w14:paraId="64EE1E48" w14:textId="77777777" w:rsidR="00FF1E9F" w:rsidRPr="004F471D" w:rsidRDefault="00FF1E9F" w:rsidP="001A738D">
      <w:pPr>
        <w:pStyle w:val="FHCWDAText"/>
        <w:sectPr w:rsidR="00FF1E9F" w:rsidRPr="004F471D" w:rsidSect="00A13C52">
          <w:headerReference w:type="first" r:id="rId8"/>
          <w:pgSz w:w="11907" w:h="16840" w:code="9"/>
          <w:pgMar w:top="1134" w:right="851" w:bottom="851" w:left="1418" w:header="567" w:footer="1134" w:gutter="0"/>
          <w:cols w:space="720"/>
          <w:titlePg/>
        </w:sectPr>
      </w:pPr>
    </w:p>
    <w:p w14:paraId="1E0C9589" w14:textId="77777777" w:rsidR="00C1152A" w:rsidRPr="00940893" w:rsidRDefault="00C1152A" w:rsidP="00D21489">
      <w:pPr>
        <w:pStyle w:val="FHCWDAEbene1OhneNr"/>
      </w:pPr>
      <w:r w:rsidRPr="00940893">
        <w:lastRenderedPageBreak/>
        <w:t>Kurzfassung</w:t>
      </w:r>
    </w:p>
    <w:p w14:paraId="63D17964" w14:textId="77777777" w:rsidR="00C1152A" w:rsidRDefault="00C1152A" w:rsidP="00D21489">
      <w:pPr>
        <w:pStyle w:val="FHCWDAText"/>
      </w:pPr>
    </w:p>
    <w:p w14:paraId="762ADC3F" w14:textId="77777777" w:rsidR="00BB64E6" w:rsidRDefault="001F28B2" w:rsidP="00531DC0">
      <w:pPr>
        <w:pStyle w:val="FHCWDAText"/>
      </w:pPr>
      <w:r>
        <w:t>(z</w:t>
      </w:r>
      <w:r w:rsidR="00C1152A">
        <w:t>.B</w:t>
      </w:r>
      <w:r w:rsidR="00BB64E6">
        <w:t>. „Diese Arbeit untersucht</w:t>
      </w:r>
      <w:proofErr w:type="gramStart"/>
      <w:r w:rsidR="00C1152A">
        <w:t xml:space="preserve"> ....</w:t>
      </w:r>
      <w:proofErr w:type="gramEnd"/>
      <w:r w:rsidR="00C1152A">
        <w:t>.“)</w:t>
      </w:r>
      <w:r w:rsidR="00BB64E6">
        <w:br w:type="page"/>
      </w:r>
    </w:p>
    <w:p w14:paraId="655064CE" w14:textId="77777777" w:rsidR="00BB64E6" w:rsidRPr="006E0078" w:rsidRDefault="00BB64E6" w:rsidP="00BB64E6">
      <w:pPr>
        <w:pStyle w:val="FHCWDAEbene1OhneNr"/>
        <w:rPr>
          <w:lang w:val="en-GB"/>
        </w:rPr>
      </w:pPr>
      <w:r w:rsidRPr="006E0078">
        <w:rPr>
          <w:lang w:val="en-GB"/>
        </w:rPr>
        <w:lastRenderedPageBreak/>
        <w:t>Abstract</w:t>
      </w:r>
    </w:p>
    <w:p w14:paraId="58381FB5" w14:textId="77777777" w:rsidR="00F43179" w:rsidRDefault="00BB64E6" w:rsidP="001A738D">
      <w:pPr>
        <w:pStyle w:val="FHCWDAText"/>
        <w:rPr>
          <w:lang w:val="en-GB"/>
        </w:rPr>
      </w:pPr>
      <w:r w:rsidRPr="006E0078">
        <w:rPr>
          <w:lang w:val="en-GB"/>
        </w:rPr>
        <w:t>(</w:t>
      </w:r>
      <w:proofErr w:type="spellStart"/>
      <w:r w:rsidRPr="006E0078">
        <w:rPr>
          <w:lang w:val="en-GB"/>
        </w:rPr>
        <w:t>e.g</w:t>
      </w:r>
      <w:proofErr w:type="spellEnd"/>
      <w:r w:rsidRPr="006E0078">
        <w:rPr>
          <w:lang w:val="en-GB"/>
        </w:rPr>
        <w:t xml:space="preserve">: „This thesis investigates…)   </w:t>
      </w:r>
    </w:p>
    <w:p w14:paraId="7C2539AB" w14:textId="77777777" w:rsidR="00F43179" w:rsidRPr="00F43179" w:rsidRDefault="00F43179" w:rsidP="00F43179">
      <w:pPr>
        <w:rPr>
          <w:lang w:val="en-GB" w:eastAsia="de-DE"/>
        </w:rPr>
      </w:pPr>
    </w:p>
    <w:p w14:paraId="3B2249EF" w14:textId="77777777" w:rsidR="000655F5" w:rsidRPr="00F43179" w:rsidRDefault="000655F5" w:rsidP="00F43179">
      <w:pPr>
        <w:rPr>
          <w:lang w:val="en-GB" w:eastAsia="de-DE"/>
        </w:rPr>
        <w:sectPr w:rsidR="000655F5" w:rsidRPr="00F43179" w:rsidSect="00F43179">
          <w:headerReference w:type="default" r:id="rId9"/>
          <w:footerReference w:type="default" r:id="rId10"/>
          <w:headerReference w:type="first" r:id="rId11"/>
          <w:pgSz w:w="11907" w:h="16840" w:code="9"/>
          <w:pgMar w:top="1134" w:right="1418" w:bottom="1134" w:left="1701" w:header="567" w:footer="1134" w:gutter="0"/>
          <w:pgNumType w:fmt="lowerRoman"/>
          <w:cols w:space="720"/>
        </w:sectPr>
      </w:pPr>
    </w:p>
    <w:p w14:paraId="2D7B368F" w14:textId="77777777" w:rsidR="00C1152A" w:rsidRPr="00EF3867" w:rsidRDefault="005278C9" w:rsidP="00D21489">
      <w:pPr>
        <w:pStyle w:val="FHCWDAEbene1OhneNr"/>
        <w:rPr>
          <w:lang w:val="en-GB"/>
        </w:rPr>
      </w:pPr>
      <w:r>
        <w:rPr>
          <w:lang w:val="en-GB"/>
        </w:rPr>
        <w:lastRenderedPageBreak/>
        <w:t>List of Abbreviations</w:t>
      </w:r>
    </w:p>
    <w:p w14:paraId="6AE8D288" w14:textId="77777777" w:rsidR="00C1152A" w:rsidRPr="00EF3867" w:rsidRDefault="00C1152A" w:rsidP="00D21489">
      <w:pPr>
        <w:pStyle w:val="FHCWDAText"/>
        <w:rPr>
          <w:lang w:val="en-GB"/>
        </w:rPr>
      </w:pPr>
    </w:p>
    <w:p w14:paraId="00E1894C" w14:textId="77777777" w:rsidR="00C1152A" w:rsidRPr="00EF3867" w:rsidRDefault="00C1152A" w:rsidP="0066735F">
      <w:pPr>
        <w:pStyle w:val="FHCWDAText"/>
        <w:tabs>
          <w:tab w:val="left" w:pos="1418"/>
        </w:tabs>
        <w:rPr>
          <w:lang w:val="en-GB"/>
        </w:rPr>
      </w:pPr>
      <w:r w:rsidRPr="00EF3867">
        <w:rPr>
          <w:lang w:val="en-GB"/>
        </w:rPr>
        <w:t>GSM</w:t>
      </w:r>
      <w:r w:rsidRPr="00EF3867">
        <w:rPr>
          <w:lang w:val="en-GB"/>
        </w:rPr>
        <w:tab/>
        <w:t>Global System for Mobile communication</w:t>
      </w:r>
    </w:p>
    <w:p w14:paraId="675CCCA6" w14:textId="77777777" w:rsidR="00C1152A" w:rsidRDefault="0066735F" w:rsidP="0066735F">
      <w:pPr>
        <w:pStyle w:val="FHCWDAText"/>
        <w:tabs>
          <w:tab w:val="left" w:pos="1418"/>
        </w:tabs>
        <w:rPr>
          <w:lang w:val="en-US"/>
        </w:rPr>
      </w:pPr>
      <w:r>
        <w:rPr>
          <w:lang w:val="en-US"/>
        </w:rPr>
        <w:t>GPRS</w:t>
      </w:r>
      <w:r>
        <w:rPr>
          <w:lang w:val="en-US"/>
        </w:rPr>
        <w:tab/>
      </w:r>
      <w:r w:rsidR="00C1152A">
        <w:rPr>
          <w:lang w:val="en-US"/>
        </w:rPr>
        <w:t>General Packet Radio Service</w:t>
      </w:r>
    </w:p>
    <w:p w14:paraId="6E23E44E" w14:textId="77777777" w:rsidR="00C1152A" w:rsidRPr="005278C9" w:rsidRDefault="0066735F" w:rsidP="0066735F">
      <w:pPr>
        <w:pStyle w:val="FHCWDAText"/>
        <w:tabs>
          <w:tab w:val="left" w:pos="1418"/>
        </w:tabs>
        <w:rPr>
          <w:lang w:val="en-GB"/>
        </w:rPr>
      </w:pPr>
      <w:r w:rsidRPr="005278C9">
        <w:rPr>
          <w:lang w:val="en-GB"/>
        </w:rPr>
        <w:t>WLAN</w:t>
      </w:r>
      <w:r w:rsidR="00C1152A" w:rsidRPr="005278C9">
        <w:rPr>
          <w:lang w:val="en-GB"/>
        </w:rPr>
        <w:tab/>
        <w:t>Wireless Local Area Network</w:t>
      </w:r>
    </w:p>
    <w:p w14:paraId="71FA6E22" w14:textId="77777777" w:rsidR="00C1152A" w:rsidRPr="005278C9" w:rsidRDefault="00C1152A" w:rsidP="00D21489">
      <w:pPr>
        <w:pStyle w:val="FHCWDAText"/>
        <w:rPr>
          <w:lang w:val="en-GB"/>
        </w:rPr>
      </w:pPr>
    </w:p>
    <w:p w14:paraId="2F5FFA79" w14:textId="77777777" w:rsidR="000655F5" w:rsidRPr="005278C9" w:rsidRDefault="000655F5" w:rsidP="001A738D">
      <w:pPr>
        <w:pStyle w:val="FHCWDAText"/>
        <w:rPr>
          <w:lang w:val="en-GB"/>
        </w:rPr>
        <w:sectPr w:rsidR="000655F5" w:rsidRPr="005278C9" w:rsidSect="00F43179">
          <w:pgSz w:w="11907" w:h="16840" w:code="9"/>
          <w:pgMar w:top="1134" w:right="1418" w:bottom="1134" w:left="1701" w:header="567" w:footer="1134" w:gutter="0"/>
          <w:pgNumType w:fmt="lowerRoman"/>
          <w:cols w:space="720"/>
        </w:sectPr>
      </w:pPr>
    </w:p>
    <w:p w14:paraId="1018D1FF" w14:textId="77777777" w:rsidR="00C1152A" w:rsidRPr="00940893" w:rsidRDefault="005278C9" w:rsidP="00D21489">
      <w:pPr>
        <w:pStyle w:val="FHCWDAEbene1OhneNr"/>
      </w:pPr>
      <w:r>
        <w:lastRenderedPageBreak/>
        <w:t>Key Terms</w:t>
      </w:r>
    </w:p>
    <w:p w14:paraId="233CD58B" w14:textId="77777777" w:rsidR="00C1152A" w:rsidRDefault="00C1152A" w:rsidP="00D21489">
      <w:pPr>
        <w:pStyle w:val="FHCWDAText"/>
        <w:rPr>
          <w:lang w:val="de-DE"/>
        </w:rPr>
      </w:pPr>
    </w:p>
    <w:p w14:paraId="6FD8E7EC" w14:textId="77777777" w:rsidR="00C1152A" w:rsidRDefault="00C1152A" w:rsidP="00D21489">
      <w:pPr>
        <w:pStyle w:val="FHCWDAText"/>
        <w:rPr>
          <w:lang w:val="de-DE"/>
        </w:rPr>
      </w:pPr>
      <w:r>
        <w:rPr>
          <w:lang w:val="de-DE"/>
        </w:rPr>
        <w:t>GSM</w:t>
      </w:r>
    </w:p>
    <w:p w14:paraId="6F462BF0" w14:textId="77777777" w:rsidR="00C1152A" w:rsidRDefault="00C1152A" w:rsidP="00D21489">
      <w:pPr>
        <w:pStyle w:val="FHCWDAText"/>
        <w:rPr>
          <w:lang w:val="de-DE"/>
        </w:rPr>
      </w:pPr>
      <w:r>
        <w:rPr>
          <w:lang w:val="de-DE"/>
        </w:rPr>
        <w:t>Mobilfunk</w:t>
      </w:r>
    </w:p>
    <w:p w14:paraId="721082E8" w14:textId="77777777" w:rsidR="00C1152A" w:rsidRDefault="00C1152A" w:rsidP="00D21489">
      <w:pPr>
        <w:pStyle w:val="FHCWDAText"/>
        <w:rPr>
          <w:lang w:val="de-DE"/>
        </w:rPr>
      </w:pPr>
      <w:r>
        <w:rPr>
          <w:lang w:val="de-DE"/>
        </w:rPr>
        <w:t>Zugriffsverfahren</w:t>
      </w:r>
    </w:p>
    <w:p w14:paraId="7E7AEDB2" w14:textId="77777777" w:rsidR="000655F5" w:rsidRDefault="000655F5" w:rsidP="00D21489">
      <w:pPr>
        <w:pStyle w:val="FHCWDAText"/>
        <w:rPr>
          <w:lang w:val="de-DE"/>
        </w:rPr>
      </w:pPr>
    </w:p>
    <w:p w14:paraId="4CFDC9C3" w14:textId="77777777" w:rsidR="000655F5" w:rsidRDefault="000655F5" w:rsidP="001A738D">
      <w:pPr>
        <w:pStyle w:val="FHCWDAText"/>
        <w:sectPr w:rsidR="000655F5" w:rsidSect="00971DC2">
          <w:pgSz w:w="11907" w:h="16840" w:code="9"/>
          <w:pgMar w:top="1134" w:right="1418" w:bottom="1134" w:left="1701" w:header="567" w:footer="1134" w:gutter="0"/>
          <w:pgNumType w:fmt="lowerRoman"/>
          <w:cols w:space="720"/>
        </w:sectPr>
      </w:pPr>
    </w:p>
    <w:p w14:paraId="3F3220AC" w14:textId="77777777" w:rsidR="00C1152A" w:rsidRPr="000C563D" w:rsidRDefault="005278C9" w:rsidP="00D21489">
      <w:pPr>
        <w:pStyle w:val="FHCWDAEbene1OhneNr"/>
      </w:pPr>
      <w:r>
        <w:lastRenderedPageBreak/>
        <w:t>Contents</w:t>
      </w:r>
    </w:p>
    <w:p w14:paraId="011C305E" w14:textId="77777777" w:rsidR="00C1152A" w:rsidRDefault="00C1152A" w:rsidP="00D21489">
      <w:pPr>
        <w:pStyle w:val="FHCWDAText"/>
      </w:pPr>
    </w:p>
    <w:p w14:paraId="31783D5F" w14:textId="77777777" w:rsidR="00CB4A37" w:rsidRDefault="00C864A5">
      <w:pPr>
        <w:pStyle w:val="TOC1"/>
        <w:tabs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de-DE" w:eastAsia="de-DE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\h \z \t "Untertitel;1;FHCW_DA_Ebene1;1;FHCW_DA_Ebene2;2;FHCW_DA_Ebene3;3;FHCW_DA_Anhang;1" </w:instrText>
      </w:r>
      <w:r>
        <w:rPr>
          <w:b w:val="0"/>
        </w:rPr>
        <w:fldChar w:fldCharType="separate"/>
      </w:r>
      <w:hyperlink w:anchor="_Toc55988468" w:history="1">
        <w:r w:rsidR="00CB4A37" w:rsidRPr="0093140F">
          <w:rPr>
            <w:rStyle w:val="Hyperlink"/>
            <w:noProof/>
          </w:rPr>
          <w:t>1.</w:t>
        </w:r>
        <w:r w:rsidR="00CB4A37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  <w:lang w:val="de-DE" w:eastAsia="de-DE"/>
          </w:rPr>
          <w:tab/>
        </w:r>
        <w:r w:rsidR="00CB4A37" w:rsidRPr="0093140F">
          <w:rPr>
            <w:rStyle w:val="Hyperlink"/>
            <w:noProof/>
          </w:rPr>
          <w:t>Kapitel 1</w:t>
        </w:r>
        <w:r w:rsidR="00CB4A37">
          <w:rPr>
            <w:noProof/>
            <w:webHidden/>
          </w:rPr>
          <w:tab/>
        </w:r>
        <w:r w:rsidR="00CB4A37">
          <w:rPr>
            <w:noProof/>
            <w:webHidden/>
          </w:rPr>
          <w:fldChar w:fldCharType="begin"/>
        </w:r>
        <w:r w:rsidR="00CB4A37">
          <w:rPr>
            <w:noProof/>
            <w:webHidden/>
          </w:rPr>
          <w:instrText xml:space="preserve"> PAGEREF _Toc55988468 \h </w:instrText>
        </w:r>
        <w:r w:rsidR="00CB4A37">
          <w:rPr>
            <w:noProof/>
            <w:webHidden/>
          </w:rPr>
        </w:r>
        <w:r w:rsidR="00CB4A37">
          <w:rPr>
            <w:noProof/>
            <w:webHidden/>
          </w:rPr>
          <w:fldChar w:fldCharType="separate"/>
        </w:r>
        <w:r w:rsidR="00CB4A37">
          <w:rPr>
            <w:noProof/>
            <w:webHidden/>
          </w:rPr>
          <w:t>1</w:t>
        </w:r>
        <w:r w:rsidR="00CB4A37">
          <w:rPr>
            <w:noProof/>
            <w:webHidden/>
          </w:rPr>
          <w:fldChar w:fldCharType="end"/>
        </w:r>
      </w:hyperlink>
    </w:p>
    <w:p w14:paraId="6CD73A54" w14:textId="77777777" w:rsidR="00CB4A37" w:rsidRDefault="00000000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DE" w:eastAsia="de-DE"/>
        </w:rPr>
      </w:pPr>
      <w:hyperlink w:anchor="_Toc55988469" w:history="1">
        <w:r w:rsidR="00CB4A37" w:rsidRPr="0093140F">
          <w:rPr>
            <w:rStyle w:val="Hyperlink"/>
            <w:noProof/>
          </w:rPr>
          <w:t>1.1.</w:t>
        </w:r>
        <w:r w:rsidR="00CB4A3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DE" w:eastAsia="de-DE"/>
          </w:rPr>
          <w:tab/>
        </w:r>
        <w:r w:rsidR="00CB4A37" w:rsidRPr="0093140F">
          <w:rPr>
            <w:rStyle w:val="Hyperlink"/>
            <w:noProof/>
          </w:rPr>
          <w:t>Unterkapitel 1</w:t>
        </w:r>
        <w:r w:rsidR="00CB4A37">
          <w:rPr>
            <w:noProof/>
            <w:webHidden/>
          </w:rPr>
          <w:tab/>
        </w:r>
        <w:r w:rsidR="00CB4A37">
          <w:rPr>
            <w:noProof/>
            <w:webHidden/>
          </w:rPr>
          <w:fldChar w:fldCharType="begin"/>
        </w:r>
        <w:r w:rsidR="00CB4A37">
          <w:rPr>
            <w:noProof/>
            <w:webHidden/>
          </w:rPr>
          <w:instrText xml:space="preserve"> PAGEREF _Toc55988469 \h </w:instrText>
        </w:r>
        <w:r w:rsidR="00CB4A37">
          <w:rPr>
            <w:noProof/>
            <w:webHidden/>
          </w:rPr>
        </w:r>
        <w:r w:rsidR="00CB4A37">
          <w:rPr>
            <w:noProof/>
            <w:webHidden/>
          </w:rPr>
          <w:fldChar w:fldCharType="separate"/>
        </w:r>
        <w:r w:rsidR="00CB4A37">
          <w:rPr>
            <w:noProof/>
            <w:webHidden/>
          </w:rPr>
          <w:t>1</w:t>
        </w:r>
        <w:r w:rsidR="00CB4A37">
          <w:rPr>
            <w:noProof/>
            <w:webHidden/>
          </w:rPr>
          <w:fldChar w:fldCharType="end"/>
        </w:r>
      </w:hyperlink>
    </w:p>
    <w:p w14:paraId="17E5A589" w14:textId="77777777" w:rsidR="00CB4A37" w:rsidRDefault="00000000">
      <w:pPr>
        <w:pStyle w:val="TOC3"/>
        <w:tabs>
          <w:tab w:val="left" w:pos="144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55988470" w:history="1">
        <w:r w:rsidR="00CB4A37" w:rsidRPr="0093140F">
          <w:rPr>
            <w:rStyle w:val="Hyperlink"/>
            <w:noProof/>
          </w:rPr>
          <w:t>1.1.1.</w:t>
        </w:r>
        <w:r w:rsidR="00CB4A37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CB4A37" w:rsidRPr="0093140F">
          <w:rPr>
            <w:rStyle w:val="Hyperlink"/>
            <w:noProof/>
          </w:rPr>
          <w:t>Unter-Unterkapitel 11</w:t>
        </w:r>
        <w:r w:rsidR="00CB4A37">
          <w:rPr>
            <w:noProof/>
            <w:webHidden/>
          </w:rPr>
          <w:tab/>
        </w:r>
        <w:r w:rsidR="00CB4A37">
          <w:rPr>
            <w:noProof/>
            <w:webHidden/>
          </w:rPr>
          <w:fldChar w:fldCharType="begin"/>
        </w:r>
        <w:r w:rsidR="00CB4A37">
          <w:rPr>
            <w:noProof/>
            <w:webHidden/>
          </w:rPr>
          <w:instrText xml:space="preserve"> PAGEREF _Toc55988470 \h </w:instrText>
        </w:r>
        <w:r w:rsidR="00CB4A37">
          <w:rPr>
            <w:noProof/>
            <w:webHidden/>
          </w:rPr>
        </w:r>
        <w:r w:rsidR="00CB4A37">
          <w:rPr>
            <w:noProof/>
            <w:webHidden/>
          </w:rPr>
          <w:fldChar w:fldCharType="separate"/>
        </w:r>
        <w:r w:rsidR="00CB4A37">
          <w:rPr>
            <w:noProof/>
            <w:webHidden/>
          </w:rPr>
          <w:t>1</w:t>
        </w:r>
        <w:r w:rsidR="00CB4A37">
          <w:rPr>
            <w:noProof/>
            <w:webHidden/>
          </w:rPr>
          <w:fldChar w:fldCharType="end"/>
        </w:r>
      </w:hyperlink>
    </w:p>
    <w:p w14:paraId="600C41F9" w14:textId="77777777" w:rsidR="00CB4A37" w:rsidRDefault="00000000">
      <w:pPr>
        <w:pStyle w:val="TOC3"/>
        <w:tabs>
          <w:tab w:val="left" w:pos="144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55988471" w:history="1">
        <w:r w:rsidR="00CB4A37" w:rsidRPr="0093140F">
          <w:rPr>
            <w:rStyle w:val="Hyperlink"/>
            <w:noProof/>
          </w:rPr>
          <w:t>1.1.2.</w:t>
        </w:r>
        <w:r w:rsidR="00CB4A37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CB4A37" w:rsidRPr="0093140F">
          <w:rPr>
            <w:rStyle w:val="Hyperlink"/>
            <w:noProof/>
          </w:rPr>
          <w:t>Unter-Unterkapitel 12</w:t>
        </w:r>
        <w:r w:rsidR="00CB4A37">
          <w:rPr>
            <w:noProof/>
            <w:webHidden/>
          </w:rPr>
          <w:tab/>
        </w:r>
        <w:r w:rsidR="00CB4A37">
          <w:rPr>
            <w:noProof/>
            <w:webHidden/>
          </w:rPr>
          <w:fldChar w:fldCharType="begin"/>
        </w:r>
        <w:r w:rsidR="00CB4A37">
          <w:rPr>
            <w:noProof/>
            <w:webHidden/>
          </w:rPr>
          <w:instrText xml:space="preserve"> PAGEREF _Toc55988471 \h </w:instrText>
        </w:r>
        <w:r w:rsidR="00CB4A37">
          <w:rPr>
            <w:noProof/>
            <w:webHidden/>
          </w:rPr>
        </w:r>
        <w:r w:rsidR="00CB4A37">
          <w:rPr>
            <w:noProof/>
            <w:webHidden/>
          </w:rPr>
          <w:fldChar w:fldCharType="separate"/>
        </w:r>
        <w:r w:rsidR="00CB4A37">
          <w:rPr>
            <w:noProof/>
            <w:webHidden/>
          </w:rPr>
          <w:t>2</w:t>
        </w:r>
        <w:r w:rsidR="00CB4A37">
          <w:rPr>
            <w:noProof/>
            <w:webHidden/>
          </w:rPr>
          <w:fldChar w:fldCharType="end"/>
        </w:r>
      </w:hyperlink>
    </w:p>
    <w:p w14:paraId="514BD90E" w14:textId="77777777" w:rsidR="00CB4A37" w:rsidRDefault="00000000">
      <w:pPr>
        <w:pStyle w:val="TOC1"/>
        <w:tabs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de-DE" w:eastAsia="de-DE"/>
        </w:rPr>
      </w:pPr>
      <w:hyperlink w:anchor="_Toc55988472" w:history="1">
        <w:r w:rsidR="00CB4A37" w:rsidRPr="0093140F">
          <w:rPr>
            <w:rStyle w:val="Hyperlink"/>
            <w:noProof/>
          </w:rPr>
          <w:t>2.</w:t>
        </w:r>
        <w:r w:rsidR="00CB4A37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  <w:lang w:val="de-DE" w:eastAsia="de-DE"/>
          </w:rPr>
          <w:tab/>
        </w:r>
        <w:r w:rsidR="00CB4A37" w:rsidRPr="0093140F">
          <w:rPr>
            <w:rStyle w:val="Hyperlink"/>
            <w:noProof/>
          </w:rPr>
          <w:t>Kapitel 2</w:t>
        </w:r>
        <w:r w:rsidR="00CB4A37">
          <w:rPr>
            <w:noProof/>
            <w:webHidden/>
          </w:rPr>
          <w:tab/>
        </w:r>
        <w:r w:rsidR="00CB4A37">
          <w:rPr>
            <w:noProof/>
            <w:webHidden/>
          </w:rPr>
          <w:fldChar w:fldCharType="begin"/>
        </w:r>
        <w:r w:rsidR="00CB4A37">
          <w:rPr>
            <w:noProof/>
            <w:webHidden/>
          </w:rPr>
          <w:instrText xml:space="preserve"> PAGEREF _Toc55988472 \h </w:instrText>
        </w:r>
        <w:r w:rsidR="00CB4A37">
          <w:rPr>
            <w:noProof/>
            <w:webHidden/>
          </w:rPr>
        </w:r>
        <w:r w:rsidR="00CB4A37">
          <w:rPr>
            <w:noProof/>
            <w:webHidden/>
          </w:rPr>
          <w:fldChar w:fldCharType="separate"/>
        </w:r>
        <w:r w:rsidR="00CB4A37">
          <w:rPr>
            <w:noProof/>
            <w:webHidden/>
          </w:rPr>
          <w:t>3</w:t>
        </w:r>
        <w:r w:rsidR="00CB4A37">
          <w:rPr>
            <w:noProof/>
            <w:webHidden/>
          </w:rPr>
          <w:fldChar w:fldCharType="end"/>
        </w:r>
      </w:hyperlink>
    </w:p>
    <w:p w14:paraId="65D2C1A1" w14:textId="77777777" w:rsidR="00CB4A37" w:rsidRDefault="00000000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DE" w:eastAsia="de-DE"/>
        </w:rPr>
      </w:pPr>
      <w:hyperlink w:anchor="_Toc55988473" w:history="1">
        <w:r w:rsidR="00CB4A37" w:rsidRPr="0093140F">
          <w:rPr>
            <w:rStyle w:val="Hyperlink"/>
            <w:noProof/>
          </w:rPr>
          <w:t>2.1.</w:t>
        </w:r>
        <w:r w:rsidR="00CB4A3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DE" w:eastAsia="de-DE"/>
          </w:rPr>
          <w:tab/>
        </w:r>
        <w:r w:rsidR="00CB4A37" w:rsidRPr="0093140F">
          <w:rPr>
            <w:rStyle w:val="Hyperlink"/>
            <w:noProof/>
          </w:rPr>
          <w:t>Unterkapitel 2</w:t>
        </w:r>
        <w:r w:rsidR="00CB4A37">
          <w:rPr>
            <w:noProof/>
            <w:webHidden/>
          </w:rPr>
          <w:tab/>
        </w:r>
        <w:r w:rsidR="00CB4A37">
          <w:rPr>
            <w:noProof/>
            <w:webHidden/>
          </w:rPr>
          <w:fldChar w:fldCharType="begin"/>
        </w:r>
        <w:r w:rsidR="00CB4A37">
          <w:rPr>
            <w:noProof/>
            <w:webHidden/>
          </w:rPr>
          <w:instrText xml:space="preserve"> PAGEREF _Toc55988473 \h </w:instrText>
        </w:r>
        <w:r w:rsidR="00CB4A37">
          <w:rPr>
            <w:noProof/>
            <w:webHidden/>
          </w:rPr>
        </w:r>
        <w:r w:rsidR="00CB4A37">
          <w:rPr>
            <w:noProof/>
            <w:webHidden/>
          </w:rPr>
          <w:fldChar w:fldCharType="separate"/>
        </w:r>
        <w:r w:rsidR="00CB4A37">
          <w:rPr>
            <w:noProof/>
            <w:webHidden/>
          </w:rPr>
          <w:t>3</w:t>
        </w:r>
        <w:r w:rsidR="00CB4A37">
          <w:rPr>
            <w:noProof/>
            <w:webHidden/>
          </w:rPr>
          <w:fldChar w:fldCharType="end"/>
        </w:r>
      </w:hyperlink>
    </w:p>
    <w:p w14:paraId="615B2BA2" w14:textId="77777777" w:rsidR="00CB4A37" w:rsidRDefault="00000000">
      <w:pPr>
        <w:pStyle w:val="TOC3"/>
        <w:tabs>
          <w:tab w:val="left" w:pos="144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55988474" w:history="1">
        <w:r w:rsidR="00CB4A37" w:rsidRPr="0093140F">
          <w:rPr>
            <w:rStyle w:val="Hyperlink"/>
            <w:noProof/>
          </w:rPr>
          <w:t>2.1.1.</w:t>
        </w:r>
        <w:r w:rsidR="00CB4A37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CB4A37" w:rsidRPr="0093140F">
          <w:rPr>
            <w:rStyle w:val="Hyperlink"/>
            <w:noProof/>
          </w:rPr>
          <w:t>Unter-Unterkapitel21</w:t>
        </w:r>
        <w:r w:rsidR="00CB4A37">
          <w:rPr>
            <w:noProof/>
            <w:webHidden/>
          </w:rPr>
          <w:tab/>
        </w:r>
        <w:r w:rsidR="00CB4A37">
          <w:rPr>
            <w:noProof/>
            <w:webHidden/>
          </w:rPr>
          <w:fldChar w:fldCharType="begin"/>
        </w:r>
        <w:r w:rsidR="00CB4A37">
          <w:rPr>
            <w:noProof/>
            <w:webHidden/>
          </w:rPr>
          <w:instrText xml:space="preserve"> PAGEREF _Toc55988474 \h </w:instrText>
        </w:r>
        <w:r w:rsidR="00CB4A37">
          <w:rPr>
            <w:noProof/>
            <w:webHidden/>
          </w:rPr>
        </w:r>
        <w:r w:rsidR="00CB4A37">
          <w:rPr>
            <w:noProof/>
            <w:webHidden/>
          </w:rPr>
          <w:fldChar w:fldCharType="separate"/>
        </w:r>
        <w:r w:rsidR="00CB4A37">
          <w:rPr>
            <w:noProof/>
            <w:webHidden/>
          </w:rPr>
          <w:t>3</w:t>
        </w:r>
        <w:r w:rsidR="00CB4A37">
          <w:rPr>
            <w:noProof/>
            <w:webHidden/>
          </w:rPr>
          <w:fldChar w:fldCharType="end"/>
        </w:r>
      </w:hyperlink>
    </w:p>
    <w:p w14:paraId="01A5C025" w14:textId="77777777" w:rsidR="00CB4A37" w:rsidRDefault="00000000">
      <w:pPr>
        <w:pStyle w:val="TOC3"/>
        <w:tabs>
          <w:tab w:val="left" w:pos="144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55988475" w:history="1">
        <w:r w:rsidR="00CB4A37" w:rsidRPr="0093140F">
          <w:rPr>
            <w:rStyle w:val="Hyperlink"/>
            <w:noProof/>
          </w:rPr>
          <w:t>2.1.2.</w:t>
        </w:r>
        <w:r w:rsidR="00CB4A37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CB4A37" w:rsidRPr="0093140F">
          <w:rPr>
            <w:rStyle w:val="Hyperlink"/>
            <w:noProof/>
          </w:rPr>
          <w:t>Unter-Unterkapitel22</w:t>
        </w:r>
        <w:r w:rsidR="00CB4A37">
          <w:rPr>
            <w:noProof/>
            <w:webHidden/>
          </w:rPr>
          <w:tab/>
        </w:r>
        <w:r w:rsidR="00CB4A37">
          <w:rPr>
            <w:noProof/>
            <w:webHidden/>
          </w:rPr>
          <w:fldChar w:fldCharType="begin"/>
        </w:r>
        <w:r w:rsidR="00CB4A37">
          <w:rPr>
            <w:noProof/>
            <w:webHidden/>
          </w:rPr>
          <w:instrText xml:space="preserve"> PAGEREF _Toc55988475 \h </w:instrText>
        </w:r>
        <w:r w:rsidR="00CB4A37">
          <w:rPr>
            <w:noProof/>
            <w:webHidden/>
          </w:rPr>
        </w:r>
        <w:r w:rsidR="00CB4A37">
          <w:rPr>
            <w:noProof/>
            <w:webHidden/>
          </w:rPr>
          <w:fldChar w:fldCharType="separate"/>
        </w:r>
        <w:r w:rsidR="00CB4A37">
          <w:rPr>
            <w:noProof/>
            <w:webHidden/>
          </w:rPr>
          <w:t>4</w:t>
        </w:r>
        <w:r w:rsidR="00CB4A37">
          <w:rPr>
            <w:noProof/>
            <w:webHidden/>
          </w:rPr>
          <w:fldChar w:fldCharType="end"/>
        </w:r>
      </w:hyperlink>
    </w:p>
    <w:p w14:paraId="4EC8FA32" w14:textId="77777777" w:rsidR="00CB4A37" w:rsidRDefault="00000000">
      <w:pPr>
        <w:pStyle w:val="TOC3"/>
        <w:tabs>
          <w:tab w:val="left" w:pos="144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55988476" w:history="1">
        <w:r w:rsidR="00CB4A37" w:rsidRPr="0093140F">
          <w:rPr>
            <w:rStyle w:val="Hyperlink"/>
            <w:noProof/>
          </w:rPr>
          <w:t>2.1.3.</w:t>
        </w:r>
        <w:r w:rsidR="00CB4A37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CB4A37" w:rsidRPr="0093140F">
          <w:rPr>
            <w:rStyle w:val="Hyperlink"/>
            <w:noProof/>
          </w:rPr>
          <w:t>Unter-Unterkapitel23</w:t>
        </w:r>
        <w:r w:rsidR="00CB4A37">
          <w:rPr>
            <w:noProof/>
            <w:webHidden/>
          </w:rPr>
          <w:tab/>
        </w:r>
        <w:r w:rsidR="00CB4A37">
          <w:rPr>
            <w:noProof/>
            <w:webHidden/>
          </w:rPr>
          <w:fldChar w:fldCharType="begin"/>
        </w:r>
        <w:r w:rsidR="00CB4A37">
          <w:rPr>
            <w:noProof/>
            <w:webHidden/>
          </w:rPr>
          <w:instrText xml:space="preserve"> PAGEREF _Toc55988476 \h </w:instrText>
        </w:r>
        <w:r w:rsidR="00CB4A37">
          <w:rPr>
            <w:noProof/>
            <w:webHidden/>
          </w:rPr>
        </w:r>
        <w:r w:rsidR="00CB4A37">
          <w:rPr>
            <w:noProof/>
            <w:webHidden/>
          </w:rPr>
          <w:fldChar w:fldCharType="separate"/>
        </w:r>
        <w:r w:rsidR="00CB4A37">
          <w:rPr>
            <w:noProof/>
            <w:webHidden/>
          </w:rPr>
          <w:t>4</w:t>
        </w:r>
        <w:r w:rsidR="00CB4A37">
          <w:rPr>
            <w:noProof/>
            <w:webHidden/>
          </w:rPr>
          <w:fldChar w:fldCharType="end"/>
        </w:r>
      </w:hyperlink>
    </w:p>
    <w:p w14:paraId="0F333732" w14:textId="77777777" w:rsidR="00CB4A37" w:rsidRDefault="00000000">
      <w:pPr>
        <w:pStyle w:val="TOC1"/>
        <w:tabs>
          <w:tab w:val="right" w:leader="dot" w:pos="8778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de-DE" w:eastAsia="de-DE"/>
        </w:rPr>
      </w:pPr>
      <w:hyperlink w:anchor="_Toc55988477" w:history="1">
        <w:r w:rsidR="00CB4A37" w:rsidRPr="0093140F">
          <w:rPr>
            <w:rStyle w:val="Hyperlink"/>
            <w:noProof/>
          </w:rPr>
          <w:t>Appendix</w:t>
        </w:r>
        <w:r w:rsidR="00CB4A37">
          <w:rPr>
            <w:noProof/>
            <w:webHidden/>
          </w:rPr>
          <w:tab/>
        </w:r>
        <w:r w:rsidR="00CB4A37">
          <w:rPr>
            <w:noProof/>
            <w:webHidden/>
          </w:rPr>
          <w:fldChar w:fldCharType="begin"/>
        </w:r>
        <w:r w:rsidR="00CB4A37">
          <w:rPr>
            <w:noProof/>
            <w:webHidden/>
          </w:rPr>
          <w:instrText xml:space="preserve"> PAGEREF _Toc55988477 \h </w:instrText>
        </w:r>
        <w:r w:rsidR="00CB4A37">
          <w:rPr>
            <w:noProof/>
            <w:webHidden/>
          </w:rPr>
        </w:r>
        <w:r w:rsidR="00CB4A37">
          <w:rPr>
            <w:noProof/>
            <w:webHidden/>
          </w:rPr>
          <w:fldChar w:fldCharType="separate"/>
        </w:r>
        <w:r w:rsidR="00CB4A37">
          <w:rPr>
            <w:noProof/>
            <w:webHidden/>
          </w:rPr>
          <w:t>8</w:t>
        </w:r>
        <w:r w:rsidR="00CB4A37">
          <w:rPr>
            <w:noProof/>
            <w:webHidden/>
          </w:rPr>
          <w:fldChar w:fldCharType="end"/>
        </w:r>
      </w:hyperlink>
    </w:p>
    <w:p w14:paraId="3AD92EBD" w14:textId="77777777" w:rsidR="000655F5" w:rsidRDefault="00C864A5" w:rsidP="00EF3867">
      <w:pPr>
        <w:pStyle w:val="FHCWDAInhaltsverzeichnis"/>
        <w:sectPr w:rsidR="000655F5" w:rsidSect="00971DC2">
          <w:pgSz w:w="11907" w:h="16840" w:code="9"/>
          <w:pgMar w:top="1134" w:right="1418" w:bottom="1134" w:left="1701" w:header="567" w:footer="1134" w:gutter="0"/>
          <w:pgNumType w:fmt="lowerRoman"/>
          <w:cols w:space="720"/>
        </w:sectPr>
      </w:pPr>
      <w:r>
        <w:rPr>
          <w:b/>
        </w:rPr>
        <w:fldChar w:fldCharType="end"/>
      </w:r>
    </w:p>
    <w:p w14:paraId="38E2DDA1" w14:textId="77777777" w:rsidR="00C1152A" w:rsidRDefault="009774F8" w:rsidP="00CA6A70">
      <w:pPr>
        <w:pStyle w:val="FHCWDAEbene1"/>
      </w:pPr>
      <w:bookmarkStart w:id="0" w:name="_Toc47871108"/>
      <w:bookmarkStart w:id="1" w:name="_Ref55206080"/>
      <w:bookmarkStart w:id="2" w:name="_Ref55206092"/>
      <w:bookmarkStart w:id="3" w:name="_Ref55206374"/>
      <w:bookmarkStart w:id="4" w:name="_Ref55206933"/>
      <w:bookmarkStart w:id="5" w:name="_Ref55206940"/>
      <w:bookmarkStart w:id="6" w:name="_Ref55207006"/>
      <w:bookmarkStart w:id="7" w:name="_Ref168209973"/>
      <w:bookmarkStart w:id="8" w:name="_Ref168209998"/>
      <w:bookmarkStart w:id="9" w:name="_Ref168210019"/>
      <w:bookmarkStart w:id="10" w:name="_Ref168210180"/>
      <w:bookmarkStart w:id="11" w:name="_Ref168458067"/>
      <w:bookmarkStart w:id="12" w:name="_Ref168458081"/>
      <w:bookmarkStart w:id="13" w:name="_Ref168458479"/>
      <w:bookmarkStart w:id="14" w:name="_Ref168458483"/>
      <w:bookmarkStart w:id="15" w:name="_Ref168458737"/>
      <w:bookmarkStart w:id="16" w:name="_Ref168458744"/>
      <w:bookmarkStart w:id="17" w:name="_Ref168459133"/>
      <w:bookmarkStart w:id="18" w:name="_Ref168459623"/>
      <w:bookmarkStart w:id="19" w:name="_Ref168459626"/>
      <w:bookmarkStart w:id="20" w:name="_Toc55988468"/>
      <w:r>
        <w:lastRenderedPageBreak/>
        <w:t>Kap</w:t>
      </w:r>
      <w:r w:rsidR="00DC1A86">
        <w:t>itel</w:t>
      </w:r>
      <w:r w:rsidR="00AF2E32">
        <w:t xml:space="preserve"> </w:t>
      </w:r>
      <w:r w:rsidR="00C1152A">
        <w:t>1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725D4293" w14:textId="77777777" w:rsidR="00C1152A" w:rsidRDefault="00C1152A" w:rsidP="00D21489">
      <w:pPr>
        <w:pStyle w:val="FHCWDAText"/>
      </w:pPr>
      <w:r>
        <w:t>Textkörper mit Bild.</w:t>
      </w:r>
    </w:p>
    <w:p w14:paraId="7ED0007A" w14:textId="77777777" w:rsidR="00C1152A" w:rsidRDefault="00C1152A" w:rsidP="00D21489">
      <w:pPr>
        <w:pStyle w:val="FHCWDAText"/>
      </w:pPr>
    </w:p>
    <w:p w14:paraId="0CAF4AEC" w14:textId="77777777" w:rsidR="00EC1651" w:rsidRDefault="00BB64E6" w:rsidP="00EC1651">
      <w:pPr>
        <w:pStyle w:val="FHCWDAGrafik"/>
        <w:keepNext/>
      </w:pPr>
      <w:r>
        <w:rPr>
          <w:noProof/>
          <w:lang w:val="de-DE"/>
        </w:rPr>
        <w:drawing>
          <wp:inline distT="0" distB="0" distL="0" distR="0" wp14:anchorId="284D3CAD" wp14:editId="361D8041">
            <wp:extent cx="2135505" cy="1869440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A0A4A" w14:textId="77777777" w:rsidR="00C1152A" w:rsidRPr="00EC1651" w:rsidRDefault="00EC1651" w:rsidP="00EC1651">
      <w:pPr>
        <w:pStyle w:val="FHCWDAGrafikBeschriftung"/>
      </w:pPr>
      <w:bookmarkStart w:id="21" w:name="_Toc227742115"/>
      <w:r w:rsidRPr="00EC1651">
        <w:t xml:space="preserve">Abb. </w:t>
      </w:r>
      <w:r w:rsidRPr="00EC1651">
        <w:fldChar w:fldCharType="begin"/>
      </w:r>
      <w:r w:rsidRPr="00EC1651">
        <w:instrText xml:space="preserve"> SEQ Abb. \* ARABIC </w:instrText>
      </w:r>
      <w:r w:rsidRPr="00EC1651">
        <w:fldChar w:fldCharType="separate"/>
      </w:r>
      <w:r w:rsidR="00DB62A9">
        <w:rPr>
          <w:noProof/>
        </w:rPr>
        <w:t>1</w:t>
      </w:r>
      <w:r w:rsidRPr="00EC1651">
        <w:fldChar w:fldCharType="end"/>
      </w:r>
      <w:r w:rsidRPr="00EC1651">
        <w:t>: Grafiklayout “Mit Text in Zeile“ und “Zentriert“</w:t>
      </w:r>
      <w:bookmarkEnd w:id="21"/>
    </w:p>
    <w:p w14:paraId="36C98875" w14:textId="77777777" w:rsidR="00C1152A" w:rsidRDefault="00C1152A" w:rsidP="00141661">
      <w:pPr>
        <w:pStyle w:val="FHCWDAText"/>
      </w:pPr>
      <w:r>
        <w:t>Textkörper Fortsetzung.</w:t>
      </w:r>
    </w:p>
    <w:p w14:paraId="6C84C698" w14:textId="77777777" w:rsidR="0085064A" w:rsidRDefault="0085064A" w:rsidP="00141661">
      <w:pPr>
        <w:pStyle w:val="FHCWDAText"/>
      </w:pPr>
    </w:p>
    <w:p w14:paraId="3CC3AA1B" w14:textId="77777777" w:rsidR="00C1152A" w:rsidRDefault="00C1152A" w:rsidP="00CA6A70">
      <w:pPr>
        <w:pStyle w:val="FHCWDAEbene2"/>
      </w:pPr>
      <w:bookmarkStart w:id="22" w:name="_Toc47871109"/>
      <w:bookmarkStart w:id="23" w:name="_Toc55988469"/>
      <w:r>
        <w:t>Unterkapitel</w:t>
      </w:r>
      <w:r w:rsidR="00DA4C82">
        <w:t xml:space="preserve"> </w:t>
      </w:r>
      <w:r>
        <w:t>1</w:t>
      </w:r>
      <w:bookmarkEnd w:id="22"/>
      <w:bookmarkEnd w:id="23"/>
    </w:p>
    <w:p w14:paraId="3961B56F" w14:textId="77777777" w:rsidR="00C1152A" w:rsidRDefault="00C1152A" w:rsidP="00141661">
      <w:pPr>
        <w:pStyle w:val="FHCWDAText"/>
      </w:pPr>
      <w:r>
        <w:t xml:space="preserve">Textkörper mit </w:t>
      </w:r>
      <w:r w:rsidR="007F30DF">
        <w:t>Gleichung</w:t>
      </w:r>
      <w:r>
        <w:t>.</w:t>
      </w:r>
      <w:r w:rsidR="008A5251">
        <w:t xml:space="preserve"> Gleichungen sind in den Text zu integrieren, d.h. Satzzeichen sind entsprechend zu setzen</w:t>
      </w:r>
      <w:r w:rsidR="00A034FE">
        <w:t>,</w:t>
      </w:r>
      <w:r w:rsidR="008A5251">
        <w:t xml:space="preserve"> wie z.B. bei</w:t>
      </w:r>
    </w:p>
    <w:p w14:paraId="747A452D" w14:textId="77777777" w:rsidR="0085064A" w:rsidRDefault="0085064A" w:rsidP="00141661">
      <w:pPr>
        <w:pStyle w:val="FHCWDAText"/>
      </w:pPr>
    </w:p>
    <w:p w14:paraId="11BCD818" w14:textId="77777777" w:rsidR="00C1152A" w:rsidRDefault="000C2A78" w:rsidP="000C2A78">
      <w:pPr>
        <w:pStyle w:val="FHCWDAFormel"/>
      </w:pPr>
      <w:r>
        <w:tab/>
      </w:r>
      <w:r w:rsidR="00741964" w:rsidRPr="007F30DF">
        <w:rPr>
          <w:noProof/>
          <w:position w:val="-30"/>
        </w:rPr>
        <w:object w:dxaOrig="2280" w:dyaOrig="740" w14:anchorId="24CE1B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114pt;height:37pt;mso-width-percent:0;mso-height-percent:0;mso-width-percent:0;mso-height-percent:0" o:ole="">
            <v:imagedata r:id="rId13" o:title=""/>
          </v:shape>
          <o:OLEObject Type="Embed" ProgID="Equation.3" ShapeID="_x0000_i1028" DrawAspect="Content" ObjectID="_1757424616" r:id="rId14"/>
        </w:object>
      </w:r>
      <w:r w:rsidR="007F30DF">
        <w:t xml:space="preserve"> .</w:t>
      </w:r>
      <w:r w:rsidR="00C1152A">
        <w:tab/>
      </w:r>
      <w:bookmarkStart w:id="24" w:name="Formel11"/>
      <w:r w:rsidR="00C1152A">
        <w:t>(1.1)</w:t>
      </w:r>
      <w:bookmarkEnd w:id="24"/>
    </w:p>
    <w:p w14:paraId="14BAD73B" w14:textId="77777777" w:rsidR="0085064A" w:rsidRDefault="0085064A" w:rsidP="00141661">
      <w:pPr>
        <w:pStyle w:val="FHCWDAText"/>
      </w:pPr>
    </w:p>
    <w:p w14:paraId="5EDFA2FC" w14:textId="77777777" w:rsidR="00C1152A" w:rsidRDefault="00C1152A" w:rsidP="00141661">
      <w:pPr>
        <w:pStyle w:val="FHCWDAText"/>
      </w:pPr>
      <w:r>
        <w:t>Textkörper Fortsetzung.</w:t>
      </w:r>
    </w:p>
    <w:p w14:paraId="447C925C" w14:textId="77777777" w:rsidR="00C1152A" w:rsidRDefault="00C1152A" w:rsidP="00141661">
      <w:pPr>
        <w:pStyle w:val="FHCWDAText"/>
      </w:pPr>
      <w:r>
        <w:t xml:space="preserve">Text mit Bezug auf Gl. </w:t>
      </w:r>
      <w:r>
        <w:fldChar w:fldCharType="begin"/>
      </w:r>
      <w:r>
        <w:instrText xml:space="preserve"> REF Formel11 \h </w:instrText>
      </w:r>
      <w:r w:rsidR="00276264">
        <w:instrText xml:space="preserve"> \* MERGEFORMAT </w:instrText>
      </w:r>
      <w:r>
        <w:fldChar w:fldCharType="separate"/>
      </w:r>
      <w:r w:rsidR="00DB62A9">
        <w:t>(1.1)</w:t>
      </w:r>
      <w:r>
        <w:fldChar w:fldCharType="end"/>
      </w:r>
      <w:r>
        <w:t>.</w:t>
      </w:r>
    </w:p>
    <w:p w14:paraId="7A07B413" w14:textId="77777777" w:rsidR="00C1152A" w:rsidRDefault="00C1152A" w:rsidP="00141661">
      <w:pPr>
        <w:pStyle w:val="FHCWDAText"/>
      </w:pPr>
    </w:p>
    <w:p w14:paraId="1494493F" w14:textId="77777777" w:rsidR="008F4BE3" w:rsidRDefault="00BB64E6" w:rsidP="008F4BE3">
      <w:pPr>
        <w:pStyle w:val="FHCWDAGrafik"/>
        <w:keepNext/>
      </w:pPr>
      <w:r>
        <w:rPr>
          <w:noProof/>
          <w:lang w:val="de-DE"/>
        </w:rPr>
        <w:drawing>
          <wp:inline distT="0" distB="0" distL="0" distR="0" wp14:anchorId="7B158727" wp14:editId="03EEEB9E">
            <wp:extent cx="815975" cy="1099820"/>
            <wp:effectExtent l="0" t="0" r="0" b="0"/>
            <wp:docPr id="3" name="Bild 3" descr="BD0492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D04924_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AB19B" w14:textId="77777777" w:rsidR="00C1152A" w:rsidRDefault="008F4BE3" w:rsidP="008F4BE3">
      <w:pPr>
        <w:pStyle w:val="FHCWDAGrafikBeschriftung"/>
      </w:pPr>
      <w:bookmarkStart w:id="25" w:name="_Toc227742116"/>
      <w:r>
        <w:t xml:space="preserve">Abb. </w:t>
      </w:r>
      <w:r>
        <w:fldChar w:fldCharType="begin"/>
      </w:r>
      <w:r>
        <w:instrText xml:space="preserve"> SEQ Abb. \* ARABIC </w:instrText>
      </w:r>
      <w:r>
        <w:fldChar w:fldCharType="separate"/>
      </w:r>
      <w:r w:rsidR="00DB62A9">
        <w:rPr>
          <w:noProof/>
        </w:rPr>
        <w:t>2</w:t>
      </w:r>
      <w:r>
        <w:fldChar w:fldCharType="end"/>
      </w:r>
      <w:r>
        <w:t>:</w:t>
      </w:r>
      <w:r>
        <w:rPr>
          <w:noProof/>
        </w:rPr>
        <w:t xml:space="preserve"> Zweites Bild</w:t>
      </w:r>
      <w:bookmarkEnd w:id="25"/>
    </w:p>
    <w:p w14:paraId="560C583B" w14:textId="77777777" w:rsidR="00C1152A" w:rsidRDefault="00C1152A" w:rsidP="00141661">
      <w:pPr>
        <w:pStyle w:val="FHCWDAText"/>
      </w:pPr>
      <w:r>
        <w:t>Textkörper Fortsetzung.</w:t>
      </w:r>
    </w:p>
    <w:p w14:paraId="32A1AFDE" w14:textId="77777777" w:rsidR="003B34FE" w:rsidRDefault="003B34FE" w:rsidP="00141661">
      <w:pPr>
        <w:pStyle w:val="FHCWDAText"/>
      </w:pPr>
    </w:p>
    <w:p w14:paraId="7FE4A8B8" w14:textId="77777777" w:rsidR="00BE26CC" w:rsidRDefault="00C1152A" w:rsidP="001336DC">
      <w:pPr>
        <w:pStyle w:val="FHCWDAEbene3"/>
      </w:pPr>
      <w:bookmarkStart w:id="26" w:name="_Toc55988470"/>
      <w:r>
        <w:t>Unter-Unterkapitel</w:t>
      </w:r>
      <w:r w:rsidR="00DA4C82">
        <w:t xml:space="preserve"> </w:t>
      </w:r>
      <w:r>
        <w:t>1</w:t>
      </w:r>
      <w:r w:rsidR="006A2F54">
        <w:t>1</w:t>
      </w:r>
      <w:bookmarkEnd w:id="26"/>
    </w:p>
    <w:p w14:paraId="02298938" w14:textId="77777777" w:rsidR="001336DC" w:rsidRDefault="001336DC" w:rsidP="001336DC">
      <w:pPr>
        <w:pStyle w:val="FHCWDAText"/>
      </w:pPr>
      <w:r>
        <w:t>Textkörper mit Referenzen:</w:t>
      </w:r>
    </w:p>
    <w:p w14:paraId="0E81CBE4" w14:textId="77777777" w:rsidR="001336DC" w:rsidRPr="001336DC" w:rsidRDefault="001336DC" w:rsidP="001336DC">
      <w:pPr>
        <w:pStyle w:val="FHCWDAText"/>
      </w:pPr>
      <w:r>
        <w:t xml:space="preserve">Für weiterführende Informationen zum wissenschaftlichen Schreiben siehe "J. </w:t>
      </w:r>
      <w:proofErr w:type="spellStart"/>
      <w:r>
        <w:t>Schimel</w:t>
      </w:r>
      <w:proofErr w:type="spellEnd"/>
      <w:r>
        <w:t xml:space="preserve">, Writing Science" [1]. Es wird empfohlen den Sprachleitfaden der FH Campus Wien [2] zu </w:t>
      </w:r>
      <w:r>
        <w:lastRenderedPageBreak/>
        <w:t>berücksichtigen und die Checkliste f</w:t>
      </w:r>
      <w:r w:rsidR="00C72410">
        <w:t>ür wissenschaftliches</w:t>
      </w:r>
      <w:r>
        <w:t xml:space="preserve"> Schreiben [3] zu verwenden. Beide Leitfäden sind im FH Portal zu finden.</w:t>
      </w:r>
    </w:p>
    <w:p w14:paraId="24779331" w14:textId="77777777" w:rsidR="00C1152A" w:rsidRDefault="00C1152A" w:rsidP="00E375EE">
      <w:pPr>
        <w:pStyle w:val="FHCWDAEbene3"/>
      </w:pPr>
      <w:bookmarkStart w:id="27" w:name="_Toc55988471"/>
      <w:r>
        <w:t>Unter-Unterkapitel</w:t>
      </w:r>
      <w:r w:rsidR="00DA4C82">
        <w:t xml:space="preserve"> </w:t>
      </w:r>
      <w:r>
        <w:t>1</w:t>
      </w:r>
      <w:r w:rsidR="006A2F54">
        <w:t>2</w:t>
      </w:r>
      <w:bookmarkEnd w:id="27"/>
    </w:p>
    <w:p w14:paraId="1A569379" w14:textId="77777777" w:rsidR="00C1152A" w:rsidRDefault="00C1152A" w:rsidP="00141661">
      <w:pPr>
        <w:pStyle w:val="FHCWDAText"/>
      </w:pPr>
      <w:r>
        <w:t xml:space="preserve">Textkörper mit weiterer </w:t>
      </w:r>
      <w:r w:rsidR="00EC3B81">
        <w:t>Gleichung</w:t>
      </w:r>
      <w:r>
        <w:t>.</w:t>
      </w:r>
      <w:r w:rsidR="00A034FE">
        <w:t xml:space="preserve"> Auch Beistriche, wie bei</w:t>
      </w:r>
    </w:p>
    <w:p w14:paraId="0664462D" w14:textId="77777777" w:rsidR="003B34FE" w:rsidRDefault="003B34FE" w:rsidP="00141661">
      <w:pPr>
        <w:pStyle w:val="FHCWDAText"/>
      </w:pPr>
    </w:p>
    <w:p w14:paraId="4FE4EF2F" w14:textId="77777777" w:rsidR="00C1152A" w:rsidRDefault="00BD54CC" w:rsidP="00BD54CC">
      <w:pPr>
        <w:pStyle w:val="FHCWDAFormel"/>
      </w:pPr>
      <w:r>
        <w:tab/>
      </w:r>
      <w:r w:rsidR="00741964" w:rsidRPr="00DC4CBF">
        <w:rPr>
          <w:noProof/>
          <w:position w:val="-30"/>
        </w:rPr>
        <w:object w:dxaOrig="2620" w:dyaOrig="740" w14:anchorId="7FD1B707">
          <v:shape id="_x0000_i1027" type="#_x0000_t75" alt="" style="width:130pt;height:37pt;mso-width-percent:0;mso-height-percent:0;mso-width-percent:0;mso-height-percent:0" o:ole="">
            <v:imagedata r:id="rId16" o:title=""/>
          </v:shape>
          <o:OLEObject Type="Embed" ProgID="Equation.3" ShapeID="_x0000_i1027" DrawAspect="Content" ObjectID="_1757424617" r:id="rId17"/>
        </w:object>
      </w:r>
      <w:r w:rsidR="00A034FE">
        <w:t xml:space="preserve"> ,</w:t>
      </w:r>
      <w:r w:rsidR="00C1152A">
        <w:tab/>
      </w:r>
      <w:bookmarkStart w:id="28" w:name="Formel12"/>
      <w:r w:rsidR="00C1152A">
        <w:t>(1.2)</w:t>
      </w:r>
      <w:bookmarkEnd w:id="28"/>
    </w:p>
    <w:p w14:paraId="1CB8B8D1" w14:textId="77777777" w:rsidR="003B34FE" w:rsidRDefault="003B34FE" w:rsidP="00141661">
      <w:pPr>
        <w:pStyle w:val="FHCWDAText"/>
      </w:pPr>
    </w:p>
    <w:p w14:paraId="7596DC20" w14:textId="77777777" w:rsidR="00C1152A" w:rsidRDefault="00A034FE" w:rsidP="00141661">
      <w:pPr>
        <w:pStyle w:val="FHCWDAText"/>
      </w:pPr>
      <w:r>
        <w:t>sind bei Gleichungen richtig zu setzen.</w:t>
      </w:r>
    </w:p>
    <w:p w14:paraId="3787AC4A" w14:textId="77777777" w:rsidR="000628B0" w:rsidRDefault="00C1152A" w:rsidP="00141661">
      <w:pPr>
        <w:pStyle w:val="FHCWDAText"/>
      </w:pPr>
      <w:r>
        <w:t xml:space="preserve">Text mit Bezug auf Gl. </w:t>
      </w:r>
      <w:r>
        <w:fldChar w:fldCharType="begin"/>
      </w:r>
      <w:r>
        <w:instrText xml:space="preserve"> REF Formel12 \h </w:instrText>
      </w:r>
      <w:r w:rsidR="00276264">
        <w:instrText xml:space="preserve"> \* MERGEFORMAT </w:instrText>
      </w:r>
      <w:r>
        <w:fldChar w:fldCharType="separate"/>
      </w:r>
      <w:r w:rsidR="00DB62A9">
        <w:t>(1.2)</w:t>
      </w:r>
      <w:r>
        <w:fldChar w:fldCharType="end"/>
      </w:r>
      <w:r>
        <w:t>.</w:t>
      </w:r>
    </w:p>
    <w:p w14:paraId="6AE965AD" w14:textId="77777777" w:rsidR="003E509A" w:rsidRDefault="003E509A" w:rsidP="00141661">
      <w:pPr>
        <w:pStyle w:val="FHCWDAText"/>
      </w:pPr>
    </w:p>
    <w:p w14:paraId="16EE930A" w14:textId="77777777" w:rsidR="003E509A" w:rsidRDefault="003E509A" w:rsidP="001A738D">
      <w:pPr>
        <w:pStyle w:val="FHCWDAText"/>
        <w:sectPr w:rsidR="003E509A" w:rsidSect="00A2148F">
          <w:headerReference w:type="default" r:id="rId18"/>
          <w:footerReference w:type="default" r:id="rId19"/>
          <w:headerReference w:type="first" r:id="rId20"/>
          <w:pgSz w:w="11907" w:h="16840" w:code="9"/>
          <w:pgMar w:top="1701" w:right="1418" w:bottom="1134" w:left="1701" w:header="567" w:footer="1134" w:gutter="0"/>
          <w:pgNumType w:start="1"/>
          <w:cols w:space="720"/>
        </w:sectPr>
      </w:pPr>
    </w:p>
    <w:p w14:paraId="598B9D67" w14:textId="77777777" w:rsidR="00C1152A" w:rsidRDefault="00C1152A" w:rsidP="00C864A5">
      <w:pPr>
        <w:pStyle w:val="FHCWDAEbene1"/>
      </w:pPr>
      <w:bookmarkStart w:id="29" w:name="_Toc47871111"/>
      <w:bookmarkStart w:id="30" w:name="_Ref55206999"/>
      <w:bookmarkStart w:id="31" w:name="_Ref55207016"/>
      <w:bookmarkStart w:id="32" w:name="_Ref168210198"/>
      <w:bookmarkStart w:id="33" w:name="_Ref168210213"/>
      <w:bookmarkStart w:id="34" w:name="_Ref168459138"/>
      <w:bookmarkStart w:id="35" w:name="_Ref168459152"/>
      <w:bookmarkStart w:id="36" w:name="_Ref168459656"/>
      <w:bookmarkStart w:id="37" w:name="_Ref168459660"/>
      <w:bookmarkStart w:id="38" w:name="_Toc55988472"/>
      <w:r>
        <w:lastRenderedPageBreak/>
        <w:t>Kapitel</w:t>
      </w:r>
      <w:r w:rsidR="000F36E8">
        <w:t xml:space="preserve"> </w:t>
      </w:r>
      <w:r>
        <w:t>2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5C227027" w14:textId="77777777" w:rsidR="002E3FAB" w:rsidRPr="006E0078" w:rsidRDefault="002E3FAB" w:rsidP="002E3FAB">
      <w:pPr>
        <w:pStyle w:val="FHCWDAText"/>
        <w:rPr>
          <w:lang w:val="en-GB"/>
        </w:rPr>
      </w:pPr>
      <w:proofErr w:type="spellStart"/>
      <w:r w:rsidRPr="006E0078">
        <w:rPr>
          <w:lang w:val="en-GB"/>
        </w:rPr>
        <w:t>Textkörper</w:t>
      </w:r>
      <w:proofErr w:type="spellEnd"/>
      <w:r w:rsidRPr="006E0078">
        <w:rPr>
          <w:lang w:val="en-GB"/>
        </w:rPr>
        <w:t xml:space="preserve"> </w:t>
      </w:r>
      <w:proofErr w:type="spellStart"/>
      <w:r w:rsidRPr="006E0078">
        <w:rPr>
          <w:lang w:val="en-GB"/>
        </w:rPr>
        <w:t>mit</w:t>
      </w:r>
      <w:proofErr w:type="spellEnd"/>
      <w:r w:rsidRPr="006E0078">
        <w:rPr>
          <w:lang w:val="en-GB"/>
        </w:rPr>
        <w:t xml:space="preserve"> </w:t>
      </w:r>
      <w:proofErr w:type="spellStart"/>
      <w:r w:rsidRPr="006E0078">
        <w:rPr>
          <w:lang w:val="en-GB"/>
        </w:rPr>
        <w:t>direktem</w:t>
      </w:r>
      <w:proofErr w:type="spellEnd"/>
      <w:r w:rsidRPr="006E0078">
        <w:rPr>
          <w:lang w:val="en-GB"/>
        </w:rPr>
        <w:t xml:space="preserve"> </w:t>
      </w:r>
      <w:proofErr w:type="spellStart"/>
      <w:r w:rsidRPr="006E0078">
        <w:rPr>
          <w:lang w:val="en-GB"/>
        </w:rPr>
        <w:t>Zitat</w:t>
      </w:r>
      <w:proofErr w:type="spellEnd"/>
      <w:r w:rsidRPr="006E0078">
        <w:rPr>
          <w:lang w:val="en-GB"/>
        </w:rPr>
        <w:t xml:space="preserve"> und </w:t>
      </w:r>
      <w:proofErr w:type="spellStart"/>
      <w:r w:rsidRPr="006E0078">
        <w:rPr>
          <w:lang w:val="en-GB"/>
        </w:rPr>
        <w:t>Seitenanzahl</w:t>
      </w:r>
      <w:proofErr w:type="spellEnd"/>
      <w:r w:rsidRPr="006E0078">
        <w:rPr>
          <w:lang w:val="en-GB"/>
        </w:rPr>
        <w:t xml:space="preserve">: „It would be very easy to show how technical or report writing differed from other </w:t>
      </w:r>
      <w:proofErr w:type="gramStart"/>
      <w:r w:rsidRPr="006E0078">
        <w:rPr>
          <w:lang w:val="en-GB"/>
        </w:rPr>
        <w:t>writing“</w:t>
      </w:r>
      <w:proofErr w:type="gramEnd"/>
      <w:sdt>
        <w:sdtPr>
          <w:id w:val="-1612205517"/>
          <w:citation/>
        </w:sdtPr>
        <w:sdtContent>
          <w:r>
            <w:fldChar w:fldCharType="begin"/>
          </w:r>
          <w:r w:rsidRPr="006E0078">
            <w:rPr>
              <w:lang w:val="en-GB"/>
            </w:rPr>
            <w:instrText xml:space="preserve">CITATION You02 \p 3 \l 1031 </w:instrText>
          </w:r>
          <w:r>
            <w:fldChar w:fldCharType="separate"/>
          </w:r>
          <w:r w:rsidRPr="006E0078">
            <w:rPr>
              <w:noProof/>
              <w:lang w:val="en-GB"/>
            </w:rPr>
            <w:t xml:space="preserve"> [4, p. 3]</w:t>
          </w:r>
          <w:r>
            <w:fldChar w:fldCharType="end"/>
          </w:r>
        </w:sdtContent>
      </w:sdt>
    </w:p>
    <w:p w14:paraId="30356C0C" w14:textId="77777777" w:rsidR="00C1152A" w:rsidRDefault="00C1152A" w:rsidP="00A138DE">
      <w:pPr>
        <w:pStyle w:val="FHCWDAEbene2"/>
        <w:numPr>
          <w:ilvl w:val="1"/>
          <w:numId w:val="26"/>
        </w:numPr>
      </w:pPr>
      <w:bookmarkStart w:id="39" w:name="_Toc47871112"/>
      <w:bookmarkStart w:id="40" w:name="_Toc55988473"/>
      <w:r>
        <w:t>Unterkapitel</w:t>
      </w:r>
      <w:r w:rsidR="002E3FAB">
        <w:t xml:space="preserve"> </w:t>
      </w:r>
      <w:r>
        <w:t>2</w:t>
      </w:r>
      <w:bookmarkEnd w:id="39"/>
      <w:bookmarkEnd w:id="40"/>
    </w:p>
    <w:p w14:paraId="0C7EE712" w14:textId="77777777" w:rsidR="00C1152A" w:rsidRDefault="00C1152A" w:rsidP="00141661">
      <w:pPr>
        <w:pStyle w:val="FHCWDAText"/>
      </w:pPr>
      <w:r>
        <w:t>Textkörper mit Tabelle.</w:t>
      </w:r>
    </w:p>
    <w:p w14:paraId="7B7367CA" w14:textId="77777777" w:rsidR="00C1152A" w:rsidRDefault="00C1152A" w:rsidP="00141661">
      <w:pPr>
        <w:pStyle w:val="FHCWDAText"/>
      </w:pPr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701"/>
      </w:tblGrid>
      <w:tr w:rsidR="00C1152A" w14:paraId="3091CF24" w14:textId="77777777" w:rsidTr="00BD54CC">
        <w:trPr>
          <w:jc w:val="center"/>
        </w:trPr>
        <w:tc>
          <w:tcPr>
            <w:tcW w:w="1701" w:type="dxa"/>
            <w:shd w:val="clear" w:color="auto" w:fill="4C4C4C"/>
          </w:tcPr>
          <w:p w14:paraId="1561B0D0" w14:textId="77777777" w:rsidR="00C1152A" w:rsidRDefault="00C1152A" w:rsidP="003B34FE">
            <w:pPr>
              <w:pStyle w:val="FHCWDATabelle1ZeileFett"/>
            </w:pPr>
            <w:r>
              <w:t>Titel 1</w:t>
            </w:r>
          </w:p>
        </w:tc>
        <w:tc>
          <w:tcPr>
            <w:tcW w:w="1701" w:type="dxa"/>
            <w:shd w:val="clear" w:color="auto" w:fill="4C4C4C"/>
          </w:tcPr>
          <w:p w14:paraId="5FC8DBC6" w14:textId="77777777" w:rsidR="00C1152A" w:rsidRDefault="00C1152A" w:rsidP="003B34FE">
            <w:pPr>
              <w:pStyle w:val="FHCWDATabelle1ZeileFett"/>
            </w:pPr>
            <w:r>
              <w:t>Titel 2</w:t>
            </w:r>
          </w:p>
        </w:tc>
        <w:tc>
          <w:tcPr>
            <w:tcW w:w="1701" w:type="dxa"/>
            <w:shd w:val="clear" w:color="auto" w:fill="4C4C4C"/>
          </w:tcPr>
          <w:p w14:paraId="37A42E52" w14:textId="77777777" w:rsidR="00C1152A" w:rsidRDefault="00C1152A" w:rsidP="003B34FE">
            <w:pPr>
              <w:pStyle w:val="FHCWDATabelle1ZeileFett"/>
            </w:pPr>
            <w:r>
              <w:t>Titel 3</w:t>
            </w:r>
          </w:p>
        </w:tc>
      </w:tr>
      <w:tr w:rsidR="00C1152A" w14:paraId="72A0FA7A" w14:textId="77777777" w:rsidTr="00BD54CC">
        <w:trPr>
          <w:jc w:val="center"/>
        </w:trPr>
        <w:tc>
          <w:tcPr>
            <w:tcW w:w="1701" w:type="dxa"/>
          </w:tcPr>
          <w:p w14:paraId="64C45944" w14:textId="77777777" w:rsidR="00C1152A" w:rsidRDefault="00C1152A" w:rsidP="003B34FE">
            <w:pPr>
              <w:pStyle w:val="FHCWDAText"/>
            </w:pPr>
            <w:r>
              <w:t>Eintrag 11</w:t>
            </w:r>
          </w:p>
        </w:tc>
        <w:tc>
          <w:tcPr>
            <w:tcW w:w="1701" w:type="dxa"/>
          </w:tcPr>
          <w:p w14:paraId="5BA16097" w14:textId="77777777" w:rsidR="00C1152A" w:rsidRDefault="00C1152A" w:rsidP="003B34FE">
            <w:pPr>
              <w:pStyle w:val="FHCWDAText"/>
            </w:pPr>
            <w:r>
              <w:t>Eintrag 12</w:t>
            </w:r>
          </w:p>
        </w:tc>
        <w:tc>
          <w:tcPr>
            <w:tcW w:w="1701" w:type="dxa"/>
          </w:tcPr>
          <w:p w14:paraId="5903675B" w14:textId="77777777" w:rsidR="00C1152A" w:rsidRDefault="00C1152A" w:rsidP="003B34FE">
            <w:pPr>
              <w:pStyle w:val="FHCWDAText"/>
            </w:pPr>
            <w:r>
              <w:t>Eintrag 13</w:t>
            </w:r>
          </w:p>
        </w:tc>
      </w:tr>
      <w:tr w:rsidR="00C1152A" w14:paraId="5E8FCEFB" w14:textId="77777777" w:rsidTr="00BD54CC">
        <w:trPr>
          <w:jc w:val="center"/>
        </w:trPr>
        <w:tc>
          <w:tcPr>
            <w:tcW w:w="1701" w:type="dxa"/>
          </w:tcPr>
          <w:p w14:paraId="24B61428" w14:textId="77777777" w:rsidR="00C1152A" w:rsidRDefault="00C1152A" w:rsidP="003B34FE">
            <w:pPr>
              <w:pStyle w:val="FHCWDAText"/>
            </w:pPr>
            <w:r>
              <w:t>Eintrag 21</w:t>
            </w:r>
          </w:p>
        </w:tc>
        <w:tc>
          <w:tcPr>
            <w:tcW w:w="1701" w:type="dxa"/>
          </w:tcPr>
          <w:p w14:paraId="78300357" w14:textId="77777777" w:rsidR="00C1152A" w:rsidRDefault="00C1152A" w:rsidP="003B34FE">
            <w:pPr>
              <w:pStyle w:val="FHCWDAText"/>
            </w:pPr>
          </w:p>
        </w:tc>
        <w:tc>
          <w:tcPr>
            <w:tcW w:w="1701" w:type="dxa"/>
          </w:tcPr>
          <w:p w14:paraId="64FD2560" w14:textId="77777777" w:rsidR="00C1152A" w:rsidRDefault="00C1152A" w:rsidP="003B34FE">
            <w:pPr>
              <w:pStyle w:val="FHCWDAText"/>
            </w:pPr>
          </w:p>
        </w:tc>
      </w:tr>
      <w:tr w:rsidR="00C1152A" w14:paraId="5BDB49EF" w14:textId="77777777" w:rsidTr="00BD54CC">
        <w:trPr>
          <w:jc w:val="center"/>
        </w:trPr>
        <w:tc>
          <w:tcPr>
            <w:tcW w:w="1701" w:type="dxa"/>
          </w:tcPr>
          <w:p w14:paraId="4E045DBB" w14:textId="77777777" w:rsidR="00C1152A" w:rsidRDefault="00C1152A" w:rsidP="003B34FE">
            <w:pPr>
              <w:pStyle w:val="FHCWDAText"/>
            </w:pPr>
            <w:r>
              <w:t>Eintrag 31</w:t>
            </w:r>
          </w:p>
        </w:tc>
        <w:tc>
          <w:tcPr>
            <w:tcW w:w="1701" w:type="dxa"/>
          </w:tcPr>
          <w:p w14:paraId="188CB404" w14:textId="77777777" w:rsidR="00C1152A" w:rsidRDefault="00C1152A" w:rsidP="003B34FE">
            <w:pPr>
              <w:pStyle w:val="FHCWDAText"/>
            </w:pPr>
          </w:p>
        </w:tc>
        <w:tc>
          <w:tcPr>
            <w:tcW w:w="1701" w:type="dxa"/>
          </w:tcPr>
          <w:p w14:paraId="68E2B233" w14:textId="77777777" w:rsidR="00C1152A" w:rsidRDefault="00C1152A" w:rsidP="000F1011">
            <w:pPr>
              <w:pStyle w:val="FHCWDAText"/>
              <w:keepNext/>
            </w:pPr>
          </w:p>
        </w:tc>
      </w:tr>
    </w:tbl>
    <w:p w14:paraId="06B035E3" w14:textId="77777777" w:rsidR="000F1011" w:rsidRDefault="000F1011" w:rsidP="000F1011">
      <w:pPr>
        <w:pStyle w:val="FHCWDAGrafikBeschriftung"/>
      </w:pPr>
      <w:bookmarkStart w:id="41" w:name="_Toc55980084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 w:rsidR="00DB62A9">
        <w:rPr>
          <w:noProof/>
        </w:rPr>
        <w:t>1</w:t>
      </w:r>
      <w:r>
        <w:fldChar w:fldCharType="end"/>
      </w:r>
      <w:r>
        <w:t>: Beispiel für eine Tabelle</w:t>
      </w:r>
      <w:bookmarkEnd w:id="41"/>
    </w:p>
    <w:p w14:paraId="310FF3B2" w14:textId="77777777" w:rsidR="00C1152A" w:rsidRDefault="00C1152A" w:rsidP="003B34FE">
      <w:pPr>
        <w:pStyle w:val="FHCWDAText"/>
      </w:pPr>
      <w:r>
        <w:t>Textkörper Fortsetzung.</w:t>
      </w:r>
    </w:p>
    <w:p w14:paraId="4C04D046" w14:textId="77777777" w:rsidR="00C1152A" w:rsidRDefault="00C1152A" w:rsidP="003B34FE">
      <w:pPr>
        <w:pStyle w:val="FHCWDAText"/>
      </w:pPr>
      <w:r>
        <w:t>Textkörper mit weiterer Tabelle.</w:t>
      </w:r>
    </w:p>
    <w:p w14:paraId="6FB6FABF" w14:textId="77777777" w:rsidR="00C1152A" w:rsidRDefault="00C1152A" w:rsidP="003B34FE">
      <w:pPr>
        <w:pStyle w:val="FHCWDAText"/>
      </w:pPr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1701"/>
      </w:tblGrid>
      <w:tr w:rsidR="00C1152A" w14:paraId="1CCE1CAB" w14:textId="77777777" w:rsidTr="00BD54CC">
        <w:trPr>
          <w:jc w:val="center"/>
        </w:trPr>
        <w:tc>
          <w:tcPr>
            <w:tcW w:w="1701" w:type="dxa"/>
            <w:shd w:val="clear" w:color="auto" w:fill="4C4C4C"/>
          </w:tcPr>
          <w:p w14:paraId="59BE721D" w14:textId="77777777" w:rsidR="00C1152A" w:rsidRDefault="00C1152A" w:rsidP="003B34FE">
            <w:pPr>
              <w:pStyle w:val="FHCWDATabelle1ZeileFett"/>
            </w:pPr>
            <w:r>
              <w:t>Titel 1</w:t>
            </w:r>
          </w:p>
        </w:tc>
        <w:tc>
          <w:tcPr>
            <w:tcW w:w="1701" w:type="dxa"/>
            <w:shd w:val="clear" w:color="auto" w:fill="4C4C4C"/>
          </w:tcPr>
          <w:p w14:paraId="7A2C9E9E" w14:textId="77777777" w:rsidR="00C1152A" w:rsidRDefault="00C1152A" w:rsidP="003B34FE">
            <w:pPr>
              <w:pStyle w:val="FHCWDATabelle1ZeileFett"/>
            </w:pPr>
            <w:r>
              <w:t>Titel 2</w:t>
            </w:r>
          </w:p>
        </w:tc>
      </w:tr>
      <w:tr w:rsidR="00C1152A" w14:paraId="5483D624" w14:textId="77777777" w:rsidTr="00BD54CC">
        <w:trPr>
          <w:jc w:val="center"/>
        </w:trPr>
        <w:tc>
          <w:tcPr>
            <w:tcW w:w="1701" w:type="dxa"/>
          </w:tcPr>
          <w:p w14:paraId="2A2E9CF8" w14:textId="77777777" w:rsidR="00C1152A" w:rsidRDefault="00C1152A" w:rsidP="003B34FE">
            <w:pPr>
              <w:pStyle w:val="FHCWDAText"/>
            </w:pPr>
            <w:r>
              <w:t>Eintrag 11</w:t>
            </w:r>
          </w:p>
        </w:tc>
        <w:tc>
          <w:tcPr>
            <w:tcW w:w="1701" w:type="dxa"/>
          </w:tcPr>
          <w:p w14:paraId="5948AF8F" w14:textId="77777777" w:rsidR="00C1152A" w:rsidRDefault="00C1152A" w:rsidP="003B34FE">
            <w:pPr>
              <w:pStyle w:val="FHCWDAText"/>
            </w:pPr>
            <w:r>
              <w:t>Eintrag 12</w:t>
            </w:r>
          </w:p>
        </w:tc>
      </w:tr>
      <w:tr w:rsidR="00C1152A" w14:paraId="7FB0E4F8" w14:textId="77777777" w:rsidTr="00BD54CC">
        <w:trPr>
          <w:jc w:val="center"/>
        </w:trPr>
        <w:tc>
          <w:tcPr>
            <w:tcW w:w="1701" w:type="dxa"/>
          </w:tcPr>
          <w:p w14:paraId="60BB1112" w14:textId="77777777" w:rsidR="00C1152A" w:rsidRDefault="00C1152A" w:rsidP="003B34FE">
            <w:pPr>
              <w:pStyle w:val="FHCWDAText"/>
            </w:pPr>
            <w:r>
              <w:t>Eintrag 21</w:t>
            </w:r>
          </w:p>
        </w:tc>
        <w:tc>
          <w:tcPr>
            <w:tcW w:w="1701" w:type="dxa"/>
          </w:tcPr>
          <w:p w14:paraId="038AD242" w14:textId="77777777" w:rsidR="00C1152A" w:rsidRDefault="00C1152A" w:rsidP="000F1011">
            <w:pPr>
              <w:pStyle w:val="FHCWDAText"/>
              <w:keepNext/>
            </w:pPr>
          </w:p>
        </w:tc>
      </w:tr>
    </w:tbl>
    <w:p w14:paraId="404D0ABC" w14:textId="77777777" w:rsidR="000F1011" w:rsidRDefault="000F1011" w:rsidP="000F1011">
      <w:pPr>
        <w:pStyle w:val="FHCWDAGrafikBeschriftung"/>
      </w:pPr>
      <w:bookmarkStart w:id="42" w:name="_Toc55980085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 w:rsidR="00DB62A9">
        <w:rPr>
          <w:noProof/>
        </w:rPr>
        <w:t>2</w:t>
      </w:r>
      <w:r>
        <w:fldChar w:fldCharType="end"/>
      </w:r>
      <w:r>
        <w:t>: Zweite Tabelle</w:t>
      </w:r>
      <w:bookmarkEnd w:id="42"/>
    </w:p>
    <w:p w14:paraId="66A1A5E3" w14:textId="77777777" w:rsidR="000628B0" w:rsidRDefault="00C1152A" w:rsidP="003B34FE">
      <w:pPr>
        <w:pStyle w:val="FHCWDAText"/>
      </w:pPr>
      <w:r>
        <w:t>Textkörper Fortsetzung.</w:t>
      </w:r>
      <w:bookmarkStart w:id="43" w:name="_Toc47871113"/>
    </w:p>
    <w:p w14:paraId="6265DC44" w14:textId="77777777" w:rsidR="003B34FE" w:rsidRDefault="003B34FE" w:rsidP="003B34FE">
      <w:pPr>
        <w:pStyle w:val="FHCWDAText"/>
      </w:pPr>
    </w:p>
    <w:p w14:paraId="78BFFEA2" w14:textId="77777777" w:rsidR="00C1152A" w:rsidRPr="003B34FE" w:rsidRDefault="00C1152A" w:rsidP="003B34FE">
      <w:pPr>
        <w:pStyle w:val="FHCWDAEbene3"/>
      </w:pPr>
      <w:bookmarkStart w:id="44" w:name="_Toc55988474"/>
      <w:r w:rsidRPr="003B34FE">
        <w:t>Unter-Unterkapitel2</w:t>
      </w:r>
      <w:bookmarkEnd w:id="43"/>
      <w:r w:rsidRPr="003B34FE">
        <w:t>1</w:t>
      </w:r>
      <w:bookmarkEnd w:id="44"/>
    </w:p>
    <w:p w14:paraId="78987633" w14:textId="77777777" w:rsidR="00C1152A" w:rsidRDefault="00C1152A" w:rsidP="0085064A">
      <w:pPr>
        <w:pStyle w:val="FHCWDAText"/>
      </w:pPr>
      <w:r>
        <w:t>Textkörper mit weiterem Bild.</w:t>
      </w:r>
    </w:p>
    <w:p w14:paraId="0BFB6B35" w14:textId="77777777" w:rsidR="00C1152A" w:rsidRDefault="00C1152A" w:rsidP="0085064A">
      <w:pPr>
        <w:pStyle w:val="FHCWDAText"/>
      </w:pPr>
    </w:p>
    <w:p w14:paraId="474C7A4A" w14:textId="77777777" w:rsidR="000F1011" w:rsidRDefault="00BB64E6" w:rsidP="000F1011">
      <w:pPr>
        <w:pStyle w:val="FHCWDAGrafik"/>
        <w:keepNext/>
      </w:pPr>
      <w:r>
        <w:rPr>
          <w:noProof/>
          <w:lang w:val="de-DE"/>
        </w:rPr>
        <w:drawing>
          <wp:inline distT="0" distB="0" distL="0" distR="0" wp14:anchorId="3FD7C4A7" wp14:editId="53A0030C">
            <wp:extent cx="1105535" cy="1435100"/>
            <wp:effectExtent l="0" t="0" r="0" b="0"/>
            <wp:docPr id="5" name="Bild 5" descr="IN0110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01108_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C3EE6" w14:textId="77777777" w:rsidR="00C1152A" w:rsidRDefault="000F1011" w:rsidP="000F1011">
      <w:pPr>
        <w:pStyle w:val="FHCWDAGrafikBeschriftung"/>
      </w:pPr>
      <w:bookmarkStart w:id="45" w:name="_Ref228030314"/>
      <w:bookmarkStart w:id="46" w:name="_Toc227742117"/>
      <w:bookmarkStart w:id="47" w:name="_Ref228030307"/>
      <w:r>
        <w:t xml:space="preserve">Abb. </w:t>
      </w:r>
      <w:r>
        <w:fldChar w:fldCharType="begin"/>
      </w:r>
      <w:r>
        <w:instrText xml:space="preserve"> SEQ Abb. \* ARABIC </w:instrText>
      </w:r>
      <w:r>
        <w:fldChar w:fldCharType="separate"/>
      </w:r>
      <w:r w:rsidR="00DB62A9">
        <w:rPr>
          <w:noProof/>
        </w:rPr>
        <w:t>3</w:t>
      </w:r>
      <w:r>
        <w:fldChar w:fldCharType="end"/>
      </w:r>
      <w:bookmarkEnd w:id="45"/>
      <w:r>
        <w:t>:</w:t>
      </w:r>
      <w:r>
        <w:rPr>
          <w:noProof/>
        </w:rPr>
        <w:t xml:space="preserve"> Drittes Bild</w:t>
      </w:r>
      <w:bookmarkEnd w:id="46"/>
      <w:bookmarkEnd w:id="47"/>
    </w:p>
    <w:p w14:paraId="7705EB79" w14:textId="77777777" w:rsidR="00C1152A" w:rsidRDefault="00C1152A" w:rsidP="003B34FE">
      <w:pPr>
        <w:pStyle w:val="FHCWDAText"/>
      </w:pPr>
      <w:r>
        <w:t>Textkörper Fortsetzung.</w:t>
      </w:r>
    </w:p>
    <w:p w14:paraId="39276CB4" w14:textId="77777777" w:rsidR="00C1152A" w:rsidRDefault="00C1152A" w:rsidP="003B34FE">
      <w:pPr>
        <w:pStyle w:val="FHCWDAText"/>
      </w:pPr>
      <w:r>
        <w:t>Textkörper mit Bezug auf</w:t>
      </w:r>
      <w:r w:rsidR="00360DA9">
        <w:t xml:space="preserve"> </w:t>
      </w:r>
      <w:r w:rsidR="00360DA9">
        <w:fldChar w:fldCharType="begin"/>
      </w:r>
      <w:r w:rsidR="00360DA9">
        <w:instrText xml:space="preserve"> REF _Ref228030314 \h </w:instrText>
      </w:r>
      <w:r w:rsidR="00360DA9">
        <w:fldChar w:fldCharType="separate"/>
      </w:r>
      <w:r w:rsidR="00DB62A9">
        <w:t xml:space="preserve">Abb. </w:t>
      </w:r>
      <w:r w:rsidR="00DB62A9">
        <w:rPr>
          <w:noProof/>
        </w:rPr>
        <w:t>3</w:t>
      </w:r>
      <w:r w:rsidR="00360DA9">
        <w:fldChar w:fldCharType="end"/>
      </w:r>
      <w:r>
        <w:t>.</w:t>
      </w:r>
    </w:p>
    <w:p w14:paraId="388216E0" w14:textId="77777777" w:rsidR="003B34FE" w:rsidRDefault="003B34FE" w:rsidP="003B34FE">
      <w:pPr>
        <w:pStyle w:val="FHCWDAText"/>
      </w:pPr>
    </w:p>
    <w:p w14:paraId="71B44EE9" w14:textId="77777777" w:rsidR="00C1152A" w:rsidRDefault="00C1152A" w:rsidP="009C59D5">
      <w:pPr>
        <w:pStyle w:val="FHCWDAEbene3"/>
      </w:pPr>
      <w:bookmarkStart w:id="48" w:name="_Toc55988475"/>
      <w:r>
        <w:t>Unter-Unterkapitel22</w:t>
      </w:r>
      <w:bookmarkEnd w:id="48"/>
    </w:p>
    <w:p w14:paraId="2D44420C" w14:textId="77777777" w:rsidR="00C1152A" w:rsidRDefault="00C1152A" w:rsidP="003B34FE">
      <w:pPr>
        <w:pStyle w:val="FHCWDAText"/>
      </w:pPr>
      <w:r>
        <w:t xml:space="preserve">Textkörper mit weiterer </w:t>
      </w:r>
      <w:r w:rsidR="002D3CAD">
        <w:t>Gleichung</w:t>
      </w:r>
      <w:r>
        <w:t>.</w:t>
      </w:r>
      <w:r w:rsidR="00CD337E">
        <w:t xml:space="preserve"> Gleichungen stehen nie losgelöst vom Text, sondern sind in den Text zu integrieren, also</w:t>
      </w:r>
    </w:p>
    <w:p w14:paraId="2EA69483" w14:textId="77777777" w:rsidR="003B34FE" w:rsidRDefault="003B34FE" w:rsidP="0029049B">
      <w:pPr>
        <w:pStyle w:val="FHCWDAText"/>
      </w:pPr>
    </w:p>
    <w:p w14:paraId="479C2A60" w14:textId="77777777" w:rsidR="00C1152A" w:rsidRDefault="00BD54CC" w:rsidP="00BD54CC">
      <w:pPr>
        <w:pStyle w:val="FHCWDAFormel"/>
      </w:pPr>
      <w:r>
        <w:tab/>
      </w:r>
      <w:r w:rsidR="00741964" w:rsidRPr="00E565DA">
        <w:rPr>
          <w:noProof/>
          <w:position w:val="-30"/>
        </w:rPr>
        <w:object w:dxaOrig="2020" w:dyaOrig="740" w14:anchorId="3CA1CF08">
          <v:shape id="_x0000_i1026" type="#_x0000_t75" alt="" style="width:101pt;height:37pt;mso-width-percent:0;mso-height-percent:0;mso-width-percent:0;mso-height-percent:0" o:ole="">
            <v:imagedata r:id="rId22" o:title=""/>
          </v:shape>
          <o:OLEObject Type="Embed" ProgID="Equation.3" ShapeID="_x0000_i1026" DrawAspect="Content" ObjectID="_1757424618" r:id="rId23"/>
        </w:object>
      </w:r>
      <w:r w:rsidR="00CD337E">
        <w:t xml:space="preserve"> .</w:t>
      </w:r>
      <w:r w:rsidR="00C1152A">
        <w:tab/>
      </w:r>
      <w:bookmarkStart w:id="49" w:name="Formel21"/>
      <w:r w:rsidR="00C1152A">
        <w:t>(2.1)</w:t>
      </w:r>
      <w:bookmarkEnd w:id="49"/>
    </w:p>
    <w:p w14:paraId="4D1274F9" w14:textId="77777777" w:rsidR="003B34FE" w:rsidRDefault="003B34FE" w:rsidP="003B34FE">
      <w:pPr>
        <w:pStyle w:val="FHCWDAText"/>
      </w:pPr>
    </w:p>
    <w:p w14:paraId="581E54F7" w14:textId="77777777" w:rsidR="00C1152A" w:rsidRDefault="00C1152A" w:rsidP="003B34FE">
      <w:pPr>
        <w:pStyle w:val="FHCWDAText"/>
      </w:pPr>
      <w:r>
        <w:t>Textkörper Fortsetzung.</w:t>
      </w:r>
    </w:p>
    <w:p w14:paraId="1EAE5FC6" w14:textId="77777777" w:rsidR="00C1152A" w:rsidRDefault="00C1152A" w:rsidP="003B34FE">
      <w:pPr>
        <w:pStyle w:val="FHCWDAText"/>
      </w:pPr>
      <w:r>
        <w:t xml:space="preserve">Text </w:t>
      </w:r>
      <w:r w:rsidR="00E00D35">
        <w:t>mit Bezug auf</w:t>
      </w:r>
      <w:r>
        <w:t xml:space="preserve"> Gl. </w:t>
      </w:r>
      <w:r>
        <w:fldChar w:fldCharType="begin"/>
      </w:r>
      <w:r>
        <w:instrText xml:space="preserve"> REF Formel21 \h </w:instrText>
      </w:r>
      <w:r w:rsidR="00276264">
        <w:instrText xml:space="preserve"> \* MERGEFORMAT </w:instrText>
      </w:r>
      <w:r>
        <w:fldChar w:fldCharType="separate"/>
      </w:r>
      <w:r w:rsidR="00DB62A9">
        <w:t>(2.1)</w:t>
      </w:r>
      <w:r>
        <w:fldChar w:fldCharType="end"/>
      </w:r>
      <w:r>
        <w:t>.</w:t>
      </w:r>
    </w:p>
    <w:p w14:paraId="229CF2D1" w14:textId="77777777" w:rsidR="003B34FE" w:rsidRDefault="003B34FE" w:rsidP="003B34FE">
      <w:pPr>
        <w:pStyle w:val="FHCWDAText"/>
      </w:pPr>
    </w:p>
    <w:p w14:paraId="7A1C0521" w14:textId="77777777" w:rsidR="00C1152A" w:rsidRDefault="00C1152A" w:rsidP="003B34FE">
      <w:pPr>
        <w:pStyle w:val="FHCWDAEbene3"/>
      </w:pPr>
      <w:bookmarkStart w:id="50" w:name="_Toc55988476"/>
      <w:r>
        <w:t>Unter-Unterkapitel23</w:t>
      </w:r>
      <w:bookmarkEnd w:id="50"/>
    </w:p>
    <w:p w14:paraId="1FFDAE96" w14:textId="77777777" w:rsidR="006C2612" w:rsidRDefault="006C2612" w:rsidP="006C2612">
      <w:pPr>
        <w:pStyle w:val="FHCWDAText"/>
      </w:pPr>
      <w:r>
        <w:t xml:space="preserve">Code mit Syntaxhervorhebung: Einfügen -&gt; Objekt -&gt; </w:t>
      </w:r>
      <w:proofErr w:type="spellStart"/>
      <w:r>
        <w:t>OpenDocument</w:t>
      </w:r>
      <w:proofErr w:type="spellEnd"/>
      <w:r>
        <w:t xml:space="preserve">-Text. Im neuen Fenster Code aus der IDE reinkopieren, speichern und </w:t>
      </w:r>
      <w:proofErr w:type="spellStart"/>
      <w:r>
        <w:t>OpenDocument</w:t>
      </w:r>
      <w:proofErr w:type="spellEnd"/>
      <w:r>
        <w:t xml:space="preserve"> Fenster schließen. Danach wird in Word der Code korrekt dargestellt:</w:t>
      </w:r>
    </w:p>
    <w:p w14:paraId="621F8409" w14:textId="77777777" w:rsidR="006C2612" w:rsidRDefault="006C2612" w:rsidP="006C2612">
      <w:pPr>
        <w:pStyle w:val="FHCWDAText"/>
      </w:pPr>
    </w:p>
    <w:p w14:paraId="6E193B69" w14:textId="77777777" w:rsidR="006C2612" w:rsidRDefault="00741964" w:rsidP="006C2612">
      <w:pPr>
        <w:pStyle w:val="FHCWDAText"/>
      </w:pPr>
      <w:r>
        <w:rPr>
          <w:noProof/>
        </w:rPr>
        <w:object w:dxaOrig="8780" w:dyaOrig="990" w14:anchorId="070432E6">
          <v:shape id="_x0000_i1025" type="#_x0000_t75" alt="" style="width:439pt;height:50pt;mso-width-percent:0;mso-height-percent:0;mso-width-percent:0;mso-height-percent:0" o:ole="">
            <v:imagedata r:id="rId24" o:title=""/>
          </v:shape>
          <o:OLEObject Type="Embed" ProgID="Word.OpenDocumentText.12" ShapeID="_x0000_i1025" DrawAspect="Content" ObjectID="_1757424619" r:id="rId25"/>
        </w:object>
      </w:r>
    </w:p>
    <w:p w14:paraId="59092BCC" w14:textId="77777777" w:rsidR="006C2612" w:rsidRDefault="006C2612" w:rsidP="006C2612">
      <w:pPr>
        <w:pStyle w:val="FHCWDAText"/>
      </w:pPr>
      <w:r>
        <w:t>Weitere Infos: https://stackoverflow.com/questions/387453/how-do-you-display-code-snippets-in-ms-word-preserving-format-and-syntax-highlig</w:t>
      </w:r>
    </w:p>
    <w:p w14:paraId="4FE2064D" w14:textId="77777777" w:rsidR="006C2612" w:rsidRDefault="006C2612" w:rsidP="003B34FE">
      <w:pPr>
        <w:pStyle w:val="FHCWDAText"/>
      </w:pPr>
    </w:p>
    <w:p w14:paraId="2D18A5F8" w14:textId="77777777" w:rsidR="005F55AC" w:rsidRDefault="005F55AC">
      <w:pPr>
        <w:spacing w:after="0" w:line="240" w:lineRule="auto"/>
        <w:jc w:val="left"/>
        <w:rPr>
          <w:rFonts w:eastAsia="Times"/>
          <w:sz w:val="22"/>
          <w:lang w:eastAsia="de-DE"/>
        </w:rPr>
      </w:pPr>
      <w:r>
        <w:br w:type="page"/>
      </w:r>
    </w:p>
    <w:p w14:paraId="25A3E773" w14:textId="77777777" w:rsidR="00122972" w:rsidRPr="00122972" w:rsidRDefault="00122972" w:rsidP="00122972">
      <w:pPr>
        <w:pStyle w:val="FHCWDAText"/>
        <w:rPr>
          <w:lang w:val="de-DE"/>
        </w:rPr>
        <w:sectPr w:rsidR="00122972" w:rsidRPr="00122972" w:rsidSect="009C4603">
          <w:headerReference w:type="default" r:id="rId26"/>
          <w:headerReference w:type="first" r:id="rId27"/>
          <w:pgSz w:w="11907" w:h="16840" w:code="9"/>
          <w:pgMar w:top="1701" w:right="1418" w:bottom="1134" w:left="1701" w:header="567" w:footer="1134" w:gutter="0"/>
          <w:cols w:space="720"/>
        </w:sectPr>
      </w:pPr>
    </w:p>
    <w:p w14:paraId="1BF2DDC7" w14:textId="77777777" w:rsidR="005F55AC" w:rsidRDefault="005F55AC" w:rsidP="00122972">
      <w:pPr>
        <w:pStyle w:val="FHCWDAText"/>
        <w:tabs>
          <w:tab w:val="left" w:pos="510"/>
        </w:tabs>
      </w:pPr>
    </w:p>
    <w:p w14:paraId="4F32DB35" w14:textId="77777777" w:rsidR="005F55AC" w:rsidRPr="007F3C4A" w:rsidRDefault="005278C9" w:rsidP="005F55AC">
      <w:pPr>
        <w:pStyle w:val="FHCWDAEbene1OhneNr"/>
        <w:rPr>
          <w:lang w:val="en-GB"/>
        </w:rPr>
      </w:pPr>
      <w:proofErr w:type="spellStart"/>
      <w:r>
        <w:t>Bibliography</w:t>
      </w:r>
      <w:proofErr w:type="spellEnd"/>
    </w:p>
    <w:p w14:paraId="6D1057C5" w14:textId="77777777" w:rsidR="005F55AC" w:rsidRDefault="005F55AC" w:rsidP="005F55AC">
      <w:pPr>
        <w:pStyle w:val="FHCWDAText"/>
        <w:rPr>
          <w:rFonts w:ascii="Times New Roman" w:eastAsia="Times New Roman" w:hAnsi="Times New Roman"/>
          <w:noProof/>
          <w:sz w:val="20"/>
          <w:lang w:val="de-DE"/>
        </w:rPr>
      </w:pPr>
      <w:r>
        <w:fldChar w:fldCharType="begin"/>
      </w:r>
      <w:r>
        <w:rPr>
          <w:lang w:val="de-DE"/>
        </w:rPr>
        <w:instrText xml:space="preserve"> BIBLIOGRAPHY  \l 1031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8446"/>
      </w:tblGrid>
      <w:tr w:rsidR="005F55AC" w:rsidRPr="00390875" w14:paraId="396EE7A8" w14:textId="77777777" w:rsidTr="00DB06F6">
        <w:trPr>
          <w:tblCellSpacing w:w="15" w:type="dxa"/>
        </w:trPr>
        <w:tc>
          <w:tcPr>
            <w:tcW w:w="50" w:type="pct"/>
            <w:hideMark/>
          </w:tcPr>
          <w:p w14:paraId="27040067" w14:textId="77777777" w:rsidR="005F55AC" w:rsidRDefault="005F55AC" w:rsidP="00DB06F6">
            <w:pPr>
              <w:pStyle w:val="Bibliography"/>
              <w:rPr>
                <w:noProof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5F902F2E" w14:textId="77777777" w:rsidR="005F55AC" w:rsidRPr="006E0078" w:rsidRDefault="005F55AC" w:rsidP="00DB06F6">
            <w:pPr>
              <w:pStyle w:val="Bibliography"/>
              <w:rPr>
                <w:noProof/>
                <w:lang w:val="en-GB"/>
              </w:rPr>
            </w:pPr>
            <w:r w:rsidRPr="006E0078">
              <w:rPr>
                <w:noProof/>
                <w:lang w:val="en-GB"/>
              </w:rPr>
              <w:t xml:space="preserve">J. Schimel, Writing Science: How to Write Papers That Get Cited and Proposals That Get Funded, USA: Oxford University Press, 2012. </w:t>
            </w:r>
          </w:p>
        </w:tc>
      </w:tr>
      <w:tr w:rsidR="005F55AC" w14:paraId="2934E72C" w14:textId="77777777" w:rsidTr="00DB06F6">
        <w:trPr>
          <w:tblCellSpacing w:w="15" w:type="dxa"/>
        </w:trPr>
        <w:tc>
          <w:tcPr>
            <w:tcW w:w="50" w:type="pct"/>
            <w:hideMark/>
          </w:tcPr>
          <w:p w14:paraId="6EB9D9BE" w14:textId="77777777" w:rsidR="005F55AC" w:rsidRDefault="005F55AC" w:rsidP="00DB06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6AE33353" w14:textId="77777777" w:rsidR="005F55AC" w:rsidRDefault="005F55AC" w:rsidP="00DB06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U. Alker and U. Weilenmann, </w:t>
            </w:r>
            <w:r>
              <w:rPr>
                <w:i/>
                <w:iCs/>
                <w:noProof/>
              </w:rPr>
              <w:t xml:space="preserve">Sprachleitfaden, Gendergerechter Sprachgebrauch an der FH Campus Wien, </w:t>
            </w:r>
            <w:r>
              <w:rPr>
                <w:noProof/>
              </w:rPr>
              <w:t xml:space="preserve">FH Campus Wien, 2006. </w:t>
            </w:r>
          </w:p>
        </w:tc>
      </w:tr>
      <w:tr w:rsidR="005F55AC" w14:paraId="4F58E678" w14:textId="77777777" w:rsidTr="00DB06F6">
        <w:trPr>
          <w:tblCellSpacing w:w="15" w:type="dxa"/>
        </w:trPr>
        <w:tc>
          <w:tcPr>
            <w:tcW w:w="50" w:type="pct"/>
            <w:hideMark/>
          </w:tcPr>
          <w:p w14:paraId="6D954BBD" w14:textId="77777777" w:rsidR="005F55AC" w:rsidRDefault="005F55AC" w:rsidP="00DB06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138779D0" w14:textId="77777777" w:rsidR="005F55AC" w:rsidRDefault="005F55AC" w:rsidP="00DB06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A. Petz and R. Oberpertinger, </w:t>
            </w:r>
            <w:r>
              <w:rPr>
                <w:i/>
                <w:iCs/>
                <w:noProof/>
              </w:rPr>
              <w:t xml:space="preserve">Checkliste Wissenschafltiche Arbeiten, </w:t>
            </w:r>
            <w:r>
              <w:rPr>
                <w:noProof/>
              </w:rPr>
              <w:t xml:space="preserve">FH Campus Wien, 2018. </w:t>
            </w:r>
          </w:p>
        </w:tc>
      </w:tr>
      <w:tr w:rsidR="005F55AC" w:rsidRPr="00390875" w14:paraId="302441AD" w14:textId="77777777" w:rsidTr="00DB06F6">
        <w:trPr>
          <w:tblCellSpacing w:w="15" w:type="dxa"/>
        </w:trPr>
        <w:tc>
          <w:tcPr>
            <w:tcW w:w="50" w:type="pct"/>
            <w:hideMark/>
          </w:tcPr>
          <w:p w14:paraId="208E757E" w14:textId="77777777" w:rsidR="005F55AC" w:rsidRDefault="005F55AC" w:rsidP="00DB06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143E2BD5" w14:textId="77777777" w:rsidR="005F55AC" w:rsidRPr="006E0078" w:rsidRDefault="005F55AC" w:rsidP="00DB06F6">
            <w:pPr>
              <w:pStyle w:val="Bibliography"/>
              <w:rPr>
                <w:noProof/>
                <w:lang w:val="en-GB"/>
              </w:rPr>
            </w:pPr>
            <w:r w:rsidRPr="006E0078">
              <w:rPr>
                <w:noProof/>
                <w:lang w:val="en-GB"/>
              </w:rPr>
              <w:t xml:space="preserve">M. Young, The Technical Writer's Handbook, University Science Books, 2002. </w:t>
            </w:r>
          </w:p>
        </w:tc>
      </w:tr>
    </w:tbl>
    <w:p w14:paraId="79F865A2" w14:textId="77777777" w:rsidR="005F55AC" w:rsidRPr="006E0078" w:rsidRDefault="005F55AC" w:rsidP="005F55AC">
      <w:pPr>
        <w:rPr>
          <w:noProof/>
          <w:lang w:val="en-GB"/>
        </w:rPr>
      </w:pPr>
    </w:p>
    <w:p w14:paraId="495FE53F" w14:textId="77777777" w:rsidR="00BA5622" w:rsidRPr="00531DC0" w:rsidRDefault="005F55AC" w:rsidP="005F55AC">
      <w:pPr>
        <w:pStyle w:val="FHCWDAText"/>
        <w:rPr>
          <w:lang w:val="en-GB"/>
        </w:rPr>
        <w:sectPr w:rsidR="00BA5622" w:rsidRPr="00531DC0" w:rsidSect="00E14B43">
          <w:headerReference w:type="default" r:id="rId28"/>
          <w:headerReference w:type="first" r:id="rId29"/>
          <w:pgSz w:w="11907" w:h="16840" w:code="9"/>
          <w:pgMar w:top="1701" w:right="1418" w:bottom="1134" w:left="1701" w:header="567" w:footer="1134" w:gutter="0"/>
          <w:cols w:space="720"/>
        </w:sectPr>
      </w:pPr>
      <w:r>
        <w:fldChar w:fldCharType="end"/>
      </w:r>
    </w:p>
    <w:p w14:paraId="7EEA8337" w14:textId="77777777" w:rsidR="005F55AC" w:rsidRPr="006E0078" w:rsidRDefault="005F55AC" w:rsidP="005F55AC">
      <w:pPr>
        <w:pStyle w:val="FHCWDAText"/>
        <w:rPr>
          <w:lang w:val="en-GB"/>
        </w:rPr>
      </w:pPr>
    </w:p>
    <w:p w14:paraId="05B8D350" w14:textId="77777777" w:rsidR="005F55AC" w:rsidRDefault="005278C9" w:rsidP="005F55AC">
      <w:pPr>
        <w:pStyle w:val="FHCWDAEbene1OhneNr"/>
      </w:pPr>
      <w:r>
        <w:t xml:space="preserve">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Figures</w:t>
      </w:r>
      <w:proofErr w:type="spellEnd"/>
    </w:p>
    <w:p w14:paraId="1E8F60FB" w14:textId="77777777" w:rsidR="005F55AC" w:rsidRDefault="005F55AC" w:rsidP="005F55AC">
      <w:pPr>
        <w:pStyle w:val="FHCWDAInhaltsverzeichnis"/>
        <w:rPr>
          <w:rFonts w:ascii="Calibri" w:eastAsia="Times New Roman" w:hAnsi="Calibri"/>
          <w:noProof/>
          <w:szCs w:val="22"/>
          <w:lang w:eastAsia="de-AT"/>
        </w:rPr>
      </w:pPr>
      <w:r>
        <w:fldChar w:fldCharType="begin"/>
      </w:r>
      <w:r>
        <w:instrText xml:space="preserve"> TOC \h \z \c "Abb." </w:instrText>
      </w:r>
      <w:r>
        <w:fldChar w:fldCharType="separate"/>
      </w:r>
      <w:hyperlink w:anchor="_Toc227742115" w:history="1">
        <w:r w:rsidRPr="00590D13">
          <w:rPr>
            <w:rStyle w:val="Hyperlink"/>
            <w:noProof/>
          </w:rPr>
          <w:t>Abb. 1: Grafiklayout “Mit Text in Zeile“ und “Zentriert“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_Toc227742115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D884A82" w14:textId="77777777" w:rsidR="005F55AC" w:rsidRDefault="00000000" w:rsidP="005F55AC">
      <w:pPr>
        <w:pStyle w:val="FHCWDAInhaltsverzeichnis"/>
        <w:rPr>
          <w:rFonts w:ascii="Calibri" w:eastAsia="Times New Roman" w:hAnsi="Calibri"/>
          <w:noProof/>
          <w:szCs w:val="22"/>
          <w:lang w:eastAsia="de-AT"/>
        </w:rPr>
      </w:pPr>
      <w:hyperlink w:anchor="_Toc227742116" w:history="1">
        <w:r w:rsidR="005F55AC" w:rsidRPr="00590D13">
          <w:rPr>
            <w:rStyle w:val="Hyperlink"/>
            <w:noProof/>
          </w:rPr>
          <w:t>Abb. 2: Zweites Bild</w:t>
        </w:r>
        <w:r w:rsidR="005F55AC">
          <w:rPr>
            <w:noProof/>
            <w:webHidden/>
          </w:rPr>
          <w:tab/>
        </w:r>
        <w:r w:rsidR="005F55AC">
          <w:rPr>
            <w:noProof/>
            <w:webHidden/>
          </w:rPr>
          <w:fldChar w:fldCharType="begin"/>
        </w:r>
        <w:r w:rsidR="005F55AC">
          <w:rPr>
            <w:noProof/>
            <w:webHidden/>
          </w:rPr>
          <w:instrText xml:space="preserve"> PAGEREF _Toc227742116 \h </w:instrText>
        </w:r>
        <w:r w:rsidR="005F55AC">
          <w:rPr>
            <w:noProof/>
            <w:webHidden/>
          </w:rPr>
        </w:r>
        <w:r w:rsidR="005F55AC">
          <w:rPr>
            <w:noProof/>
            <w:webHidden/>
          </w:rPr>
          <w:fldChar w:fldCharType="separate"/>
        </w:r>
        <w:r w:rsidR="005F55AC">
          <w:rPr>
            <w:noProof/>
            <w:webHidden/>
          </w:rPr>
          <w:t>1</w:t>
        </w:r>
        <w:r w:rsidR="005F55AC">
          <w:rPr>
            <w:noProof/>
            <w:webHidden/>
          </w:rPr>
          <w:fldChar w:fldCharType="end"/>
        </w:r>
      </w:hyperlink>
    </w:p>
    <w:p w14:paraId="709F4872" w14:textId="77777777" w:rsidR="005F55AC" w:rsidRDefault="00000000" w:rsidP="005F55AC">
      <w:pPr>
        <w:pStyle w:val="FHCWDAInhaltsverzeichnis"/>
        <w:rPr>
          <w:rFonts w:ascii="Calibri" w:eastAsia="Times New Roman" w:hAnsi="Calibri"/>
          <w:noProof/>
          <w:szCs w:val="22"/>
          <w:lang w:eastAsia="de-AT"/>
        </w:rPr>
      </w:pPr>
      <w:hyperlink w:anchor="_Toc227742117" w:history="1">
        <w:r w:rsidR="005F55AC" w:rsidRPr="00590D13">
          <w:rPr>
            <w:rStyle w:val="Hyperlink"/>
            <w:noProof/>
          </w:rPr>
          <w:t>Abb. 3: Drittes Bild</w:t>
        </w:r>
        <w:r w:rsidR="005F55AC">
          <w:rPr>
            <w:noProof/>
            <w:webHidden/>
          </w:rPr>
          <w:tab/>
        </w:r>
        <w:r w:rsidR="005F55AC">
          <w:rPr>
            <w:noProof/>
            <w:webHidden/>
          </w:rPr>
          <w:fldChar w:fldCharType="begin"/>
        </w:r>
        <w:r w:rsidR="005F55AC">
          <w:rPr>
            <w:noProof/>
            <w:webHidden/>
          </w:rPr>
          <w:instrText xml:space="preserve"> PAGEREF _Toc227742117 \h </w:instrText>
        </w:r>
        <w:r w:rsidR="005F55AC">
          <w:rPr>
            <w:noProof/>
            <w:webHidden/>
          </w:rPr>
        </w:r>
        <w:r w:rsidR="005F55AC">
          <w:rPr>
            <w:noProof/>
            <w:webHidden/>
          </w:rPr>
          <w:fldChar w:fldCharType="separate"/>
        </w:r>
        <w:r w:rsidR="005F55AC">
          <w:rPr>
            <w:noProof/>
            <w:webHidden/>
          </w:rPr>
          <w:t>4</w:t>
        </w:r>
        <w:r w:rsidR="005F55AC">
          <w:rPr>
            <w:noProof/>
            <w:webHidden/>
          </w:rPr>
          <w:fldChar w:fldCharType="end"/>
        </w:r>
      </w:hyperlink>
    </w:p>
    <w:p w14:paraId="29AB3AEC" w14:textId="77777777" w:rsidR="005F55AC" w:rsidRDefault="005F55AC" w:rsidP="005F55AC">
      <w:pPr>
        <w:pStyle w:val="FHCWDAText"/>
      </w:pPr>
      <w:r>
        <w:fldChar w:fldCharType="end"/>
      </w:r>
    </w:p>
    <w:p w14:paraId="29002CCD" w14:textId="77777777" w:rsidR="005F55AC" w:rsidRDefault="005F55AC" w:rsidP="005F55AC">
      <w:pPr>
        <w:pStyle w:val="FHCWDAText"/>
      </w:pPr>
    </w:p>
    <w:p w14:paraId="06C38FBD" w14:textId="77777777" w:rsidR="00C1152A" w:rsidRDefault="00C1152A" w:rsidP="00EF3867">
      <w:pPr>
        <w:pStyle w:val="FHCWDAInhaltsverzeichnis"/>
      </w:pPr>
    </w:p>
    <w:p w14:paraId="176E0248" w14:textId="77777777" w:rsidR="00C1152A" w:rsidRDefault="00C1152A" w:rsidP="003B34FE">
      <w:pPr>
        <w:pStyle w:val="FHCWDAText"/>
      </w:pPr>
    </w:p>
    <w:p w14:paraId="725A359B" w14:textId="77777777" w:rsidR="00C1152A" w:rsidRDefault="00C1152A" w:rsidP="001A738D">
      <w:pPr>
        <w:pStyle w:val="FHCWDAText"/>
        <w:sectPr w:rsidR="00C1152A" w:rsidSect="00E14B43">
          <w:pgSz w:w="11907" w:h="16840" w:code="9"/>
          <w:pgMar w:top="1701" w:right="1418" w:bottom="1134" w:left="1701" w:header="567" w:footer="1134" w:gutter="0"/>
          <w:cols w:space="720"/>
        </w:sectPr>
      </w:pPr>
    </w:p>
    <w:p w14:paraId="09C77705" w14:textId="77777777" w:rsidR="00C1152A" w:rsidRDefault="005278C9" w:rsidP="003B34FE">
      <w:pPr>
        <w:pStyle w:val="FHCWDAEbene1OhneNr"/>
      </w:pPr>
      <w:r>
        <w:lastRenderedPageBreak/>
        <w:t xml:space="preserve">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Tables</w:t>
      </w:r>
      <w:proofErr w:type="spellEnd"/>
    </w:p>
    <w:p w14:paraId="442DAA19" w14:textId="77777777" w:rsidR="00240712" w:rsidRDefault="00C1152A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\h \z \c "Tab." </w:instrText>
      </w:r>
      <w:r>
        <w:fldChar w:fldCharType="separate"/>
      </w:r>
      <w:hyperlink w:anchor="_Toc55980084" w:history="1">
        <w:r w:rsidR="00240712" w:rsidRPr="00022A19">
          <w:rPr>
            <w:rStyle w:val="Hyperlink"/>
            <w:noProof/>
          </w:rPr>
          <w:t>Tab. 1: Beispiel für eine Tabelle</w:t>
        </w:r>
        <w:r w:rsidR="00240712">
          <w:rPr>
            <w:noProof/>
            <w:webHidden/>
          </w:rPr>
          <w:tab/>
        </w:r>
        <w:r w:rsidR="00240712">
          <w:rPr>
            <w:noProof/>
            <w:webHidden/>
          </w:rPr>
          <w:fldChar w:fldCharType="begin"/>
        </w:r>
        <w:r w:rsidR="00240712">
          <w:rPr>
            <w:noProof/>
            <w:webHidden/>
          </w:rPr>
          <w:instrText xml:space="preserve"> PAGEREF _Toc55980084 \h </w:instrText>
        </w:r>
        <w:r w:rsidR="00240712">
          <w:rPr>
            <w:noProof/>
            <w:webHidden/>
          </w:rPr>
        </w:r>
        <w:r w:rsidR="00240712">
          <w:rPr>
            <w:noProof/>
            <w:webHidden/>
          </w:rPr>
          <w:fldChar w:fldCharType="separate"/>
        </w:r>
        <w:r w:rsidR="00240712">
          <w:rPr>
            <w:noProof/>
            <w:webHidden/>
          </w:rPr>
          <w:t>3</w:t>
        </w:r>
        <w:r w:rsidR="00240712">
          <w:rPr>
            <w:noProof/>
            <w:webHidden/>
          </w:rPr>
          <w:fldChar w:fldCharType="end"/>
        </w:r>
      </w:hyperlink>
    </w:p>
    <w:p w14:paraId="26E34C29" w14:textId="77777777" w:rsidR="00240712" w:rsidRDefault="00000000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55980085" w:history="1">
        <w:r w:rsidR="00240712" w:rsidRPr="00022A19">
          <w:rPr>
            <w:rStyle w:val="Hyperlink"/>
            <w:noProof/>
          </w:rPr>
          <w:t>Tab. 2: Zweite Tabelle</w:t>
        </w:r>
        <w:r w:rsidR="00240712">
          <w:rPr>
            <w:noProof/>
            <w:webHidden/>
          </w:rPr>
          <w:tab/>
        </w:r>
        <w:r w:rsidR="00240712">
          <w:rPr>
            <w:noProof/>
            <w:webHidden/>
          </w:rPr>
          <w:fldChar w:fldCharType="begin"/>
        </w:r>
        <w:r w:rsidR="00240712">
          <w:rPr>
            <w:noProof/>
            <w:webHidden/>
          </w:rPr>
          <w:instrText xml:space="preserve"> PAGEREF _Toc55980085 \h </w:instrText>
        </w:r>
        <w:r w:rsidR="00240712">
          <w:rPr>
            <w:noProof/>
            <w:webHidden/>
          </w:rPr>
        </w:r>
        <w:r w:rsidR="00240712">
          <w:rPr>
            <w:noProof/>
            <w:webHidden/>
          </w:rPr>
          <w:fldChar w:fldCharType="separate"/>
        </w:r>
        <w:r w:rsidR="00240712">
          <w:rPr>
            <w:noProof/>
            <w:webHidden/>
          </w:rPr>
          <w:t>3</w:t>
        </w:r>
        <w:r w:rsidR="00240712">
          <w:rPr>
            <w:noProof/>
            <w:webHidden/>
          </w:rPr>
          <w:fldChar w:fldCharType="end"/>
        </w:r>
      </w:hyperlink>
    </w:p>
    <w:p w14:paraId="78ED9AE1" w14:textId="77777777" w:rsidR="00C1152A" w:rsidRDefault="00C1152A" w:rsidP="00EF3867">
      <w:pPr>
        <w:pStyle w:val="FHCWDAInhaltsverzeichnis"/>
      </w:pPr>
      <w:r>
        <w:fldChar w:fldCharType="end"/>
      </w:r>
    </w:p>
    <w:p w14:paraId="4E5BAFB6" w14:textId="77777777" w:rsidR="00C1152A" w:rsidRDefault="00C1152A" w:rsidP="003B34FE">
      <w:pPr>
        <w:pStyle w:val="FHCWDAText"/>
      </w:pPr>
    </w:p>
    <w:p w14:paraId="2E70AA44" w14:textId="77777777" w:rsidR="00C1152A" w:rsidRDefault="00C1152A" w:rsidP="001A738D">
      <w:pPr>
        <w:pStyle w:val="FHCWDAText"/>
        <w:sectPr w:rsidR="00C1152A" w:rsidSect="00315B30">
          <w:pgSz w:w="11907" w:h="16840" w:code="9"/>
          <w:pgMar w:top="1701" w:right="1418" w:bottom="1134" w:left="1701" w:header="567" w:footer="1134" w:gutter="0"/>
          <w:cols w:space="720"/>
        </w:sectPr>
      </w:pPr>
    </w:p>
    <w:p w14:paraId="3340C1AE" w14:textId="77777777" w:rsidR="00BE3682" w:rsidRDefault="003D7874" w:rsidP="00BE3682">
      <w:pPr>
        <w:pStyle w:val="FHCWDAAnhang"/>
      </w:pPr>
      <w:bookmarkStart w:id="51" w:name="_Toc55988477"/>
      <w:r>
        <w:lastRenderedPageBreak/>
        <w:t>Appendix</w:t>
      </w:r>
      <w:bookmarkEnd w:id="51"/>
    </w:p>
    <w:p w14:paraId="5652F4EB" w14:textId="77777777" w:rsidR="00BE3682" w:rsidRPr="003B34FE" w:rsidRDefault="00BE3682" w:rsidP="00BE3682">
      <w:pPr>
        <w:pStyle w:val="FHCWDAText"/>
      </w:pPr>
      <w:r w:rsidRPr="003B34FE">
        <w:t>(Eigener Anhang)</w:t>
      </w:r>
    </w:p>
    <w:p w14:paraId="478ACADD" w14:textId="77777777" w:rsidR="00BE3682" w:rsidRDefault="00BE3682" w:rsidP="00BE3682">
      <w:pPr>
        <w:pStyle w:val="FHCWDAText"/>
      </w:pPr>
      <w:r w:rsidRPr="003B34FE">
        <w:t>(</w:t>
      </w:r>
      <w:proofErr w:type="gramStart"/>
      <w:r w:rsidRPr="003B34FE">
        <w:t>Hier</w:t>
      </w:r>
      <w:proofErr w:type="gramEnd"/>
      <w:r w:rsidRPr="003B34FE">
        <w:t xml:space="preserve"> können Schaltpläne, </w:t>
      </w:r>
      <w:proofErr w:type="spellStart"/>
      <w:r w:rsidRPr="003B34FE">
        <w:t>Programmlistings</w:t>
      </w:r>
      <w:proofErr w:type="spellEnd"/>
      <w:r>
        <w:t>, Transkriptionen von Interviews, Gesetzestexte, Berechnungsbeispiele, Statistiken</w:t>
      </w:r>
      <w:r w:rsidRPr="003B34FE">
        <w:t xml:space="preserve"> usw. unter jeweils eigenen Abschnitten eingefügt werden. Die Bezeichnung „Eigener Anhang“ ist entsprechend zu ersetz</w:t>
      </w:r>
      <w:r>
        <w:t>en oder ggf. ga</w:t>
      </w:r>
      <w:r w:rsidR="00A44F2C">
        <w:t>nz wegzulassen</w:t>
      </w:r>
    </w:p>
    <w:p w14:paraId="329564EA" w14:textId="77777777" w:rsidR="003A1BD4" w:rsidRDefault="003A1BD4">
      <w:pPr>
        <w:pStyle w:val="FHCWDAText"/>
      </w:pPr>
    </w:p>
    <w:sectPr w:rsidR="003A1BD4" w:rsidSect="00E14B43">
      <w:headerReference w:type="default" r:id="rId30"/>
      <w:headerReference w:type="first" r:id="rId31"/>
      <w:pgSz w:w="11907" w:h="16840" w:code="9"/>
      <w:pgMar w:top="1701" w:right="1418" w:bottom="1134" w:left="1701" w:header="567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1AA9C" w14:textId="77777777" w:rsidR="00741964" w:rsidRDefault="00741964">
      <w:r>
        <w:separator/>
      </w:r>
    </w:p>
  </w:endnote>
  <w:endnote w:type="continuationSeparator" w:id="0">
    <w:p w14:paraId="4CBDAA5E" w14:textId="77777777" w:rsidR="00741964" w:rsidRDefault="00741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547AD" w14:textId="77777777" w:rsidR="00164278" w:rsidRDefault="00543822" w:rsidP="00543822">
    <w:pPr>
      <w:pStyle w:val="Footer"/>
      <w:tabs>
        <w:tab w:val="right" w:pos="8788"/>
      </w:tabs>
    </w:pPr>
    <w:r>
      <w:rPr>
        <w:rStyle w:val="PageNumber"/>
      </w:rPr>
      <w:t>Student*In</w:t>
    </w:r>
    <w:r>
      <w:rPr>
        <w:rStyle w:val="PageNumber"/>
      </w:rPr>
      <w:tab/>
    </w:r>
    <w:r>
      <w:rPr>
        <w:rStyle w:val="PageNumber"/>
      </w:rPr>
      <w:tab/>
    </w:r>
    <w:r w:rsidR="00164278">
      <w:rPr>
        <w:rStyle w:val="PageNumber"/>
      </w:rPr>
      <w:fldChar w:fldCharType="begin"/>
    </w:r>
    <w:r w:rsidR="00164278">
      <w:rPr>
        <w:rStyle w:val="PageNumber"/>
      </w:rPr>
      <w:instrText xml:space="preserve"> PAGE </w:instrText>
    </w:r>
    <w:r w:rsidR="00164278">
      <w:rPr>
        <w:rStyle w:val="PageNumber"/>
      </w:rPr>
      <w:fldChar w:fldCharType="separate"/>
    </w:r>
    <w:r w:rsidR="00234211">
      <w:rPr>
        <w:rStyle w:val="PageNumber"/>
        <w:noProof/>
      </w:rPr>
      <w:t>vii</w:t>
    </w:r>
    <w:r w:rsidR="00164278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63B2" w14:textId="77777777" w:rsidR="006A704F" w:rsidRDefault="00543822" w:rsidP="00543822">
    <w:pPr>
      <w:pStyle w:val="Footer"/>
      <w:tabs>
        <w:tab w:val="right" w:pos="8788"/>
      </w:tabs>
    </w:pPr>
    <w:r>
      <w:rPr>
        <w:rStyle w:val="PageNumber"/>
      </w:rPr>
      <w:t>Student*In</w:t>
    </w:r>
    <w:r>
      <w:rPr>
        <w:rStyle w:val="PageNumber"/>
      </w:rPr>
      <w:tab/>
    </w:r>
    <w:r>
      <w:rPr>
        <w:rStyle w:val="PageNumber"/>
      </w:rPr>
      <w:tab/>
    </w:r>
    <w:r w:rsidR="006A704F">
      <w:rPr>
        <w:rStyle w:val="PageNumber"/>
      </w:rPr>
      <w:fldChar w:fldCharType="begin"/>
    </w:r>
    <w:r w:rsidR="006A704F">
      <w:rPr>
        <w:rStyle w:val="PageNumber"/>
      </w:rPr>
      <w:instrText xml:space="preserve"> PAGE </w:instrText>
    </w:r>
    <w:r w:rsidR="006A704F">
      <w:rPr>
        <w:rStyle w:val="PageNumber"/>
      </w:rPr>
      <w:fldChar w:fldCharType="separate"/>
    </w:r>
    <w:r w:rsidR="00234211">
      <w:rPr>
        <w:rStyle w:val="PageNumber"/>
        <w:noProof/>
      </w:rPr>
      <w:t>8</w:t>
    </w:r>
    <w:r w:rsidR="006A704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B29CB" w14:textId="77777777" w:rsidR="00741964" w:rsidRDefault="00741964">
      <w:r>
        <w:separator/>
      </w:r>
    </w:p>
  </w:footnote>
  <w:footnote w:type="continuationSeparator" w:id="0">
    <w:p w14:paraId="6E980658" w14:textId="77777777" w:rsidR="00741964" w:rsidRDefault="00741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B62CF" w14:textId="77777777" w:rsidR="00FC6528" w:rsidRDefault="00BF0F91">
    <w:pPr>
      <w:pStyle w:val="Header"/>
    </w:pPr>
    <w:r>
      <w:rPr>
        <w:noProof/>
        <w:lang w:val="de-DE"/>
      </w:rPr>
      <w:drawing>
        <wp:anchor distT="0" distB="0" distL="114300" distR="114300" simplePos="0" relativeHeight="251658240" behindDoc="0" locked="0" layoutInCell="1" allowOverlap="1" wp14:anchorId="4090BF38" wp14:editId="0C04AA7A">
          <wp:simplePos x="0" y="0"/>
          <wp:positionH relativeFrom="column">
            <wp:posOffset>-576339</wp:posOffset>
          </wp:positionH>
          <wp:positionV relativeFrom="page">
            <wp:posOffset>289367</wp:posOffset>
          </wp:positionV>
          <wp:extent cx="1440000" cy="1062000"/>
          <wp:effectExtent l="0" t="0" r="8255" b="5080"/>
          <wp:wrapThrough wrapText="bothSides">
            <wp:wrapPolygon edited="0">
              <wp:start x="1429" y="0"/>
              <wp:lineTo x="0" y="2325"/>
              <wp:lineTo x="0" y="21316"/>
              <wp:lineTo x="572" y="21316"/>
              <wp:lineTo x="858" y="21316"/>
              <wp:lineTo x="2858" y="18603"/>
              <wp:lineTo x="21438" y="18603"/>
              <wp:lineTo x="21438" y="0"/>
              <wp:lineTo x="1429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H_Campus_Wien_Logo_Druck_40_m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10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CDE41" w14:textId="77777777" w:rsidR="00BE3682" w:rsidRPr="000860CC" w:rsidRDefault="00BE3682" w:rsidP="009C4603">
    <w:pPr>
      <w:pStyle w:val="Header"/>
      <w:jc w:val="right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B7174" w14:textId="77777777" w:rsidR="00BE3682" w:rsidRDefault="00BE3682">
    <w:pPr>
      <w:pStyle w:val="Header"/>
      <w:pBdr>
        <w:bottom w:val="single" w:sz="4" w:space="1" w:color="auto"/>
      </w:pBdr>
      <w:jc w:val="right"/>
    </w:pPr>
    <w:r>
      <w:t>Anhang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073FE" w14:textId="77777777" w:rsidR="00E14B43" w:rsidRDefault="00E14B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105DE" w14:textId="77777777" w:rsidR="00A1626D" w:rsidRPr="00A1626D" w:rsidRDefault="00A1626D" w:rsidP="00A1626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AD42F" w14:textId="48B03DE3" w:rsidR="00E911F2" w:rsidRPr="000860CC" w:rsidRDefault="00000000" w:rsidP="00A2148F">
    <w:pPr>
      <w:pStyle w:val="Header"/>
      <w:jc w:val="right"/>
    </w:pPr>
    <w:fldSimple w:instr=" REF _Ref168459623 \r  \* MERGEFORMAT ">
      <w:r w:rsidR="00DB62A9">
        <w:t>1</w:t>
      </w:r>
    </w:fldSimple>
    <w:r w:rsidR="000860CC" w:rsidRPr="000860CC">
      <w:t xml:space="preserve">. </w:t>
    </w:r>
    <w:fldSimple w:instr=" STYLEREF  FHCW_DA_Ebene1  \* MERGEFORMAT ">
      <w:r w:rsidR="00390875">
        <w:rPr>
          <w:noProof/>
        </w:rPr>
        <w:t>Kapitel 1</w:t>
      </w:r>
    </w:fldSimple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1831E" w14:textId="77777777" w:rsidR="00A1626D" w:rsidRPr="00E911F2" w:rsidRDefault="00A1626D" w:rsidP="000860CC">
    <w:pPr>
      <w:pStyle w:val="Header"/>
      <w:pBdr>
        <w:bottom w:val="single" w:sz="4" w:space="1" w:color="auto"/>
      </w:pBdr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F8AA9" w14:textId="74996A0F" w:rsidR="00122972" w:rsidRPr="000860CC" w:rsidRDefault="00000000" w:rsidP="009C4603">
    <w:pPr>
      <w:pStyle w:val="Header"/>
      <w:jc w:val="right"/>
    </w:pPr>
    <w:fldSimple w:instr=" REF _Ref168459656 \r  \* MERGEFORMAT ">
      <w:r w:rsidR="00122972">
        <w:t>2</w:t>
      </w:r>
    </w:fldSimple>
    <w:r w:rsidR="00122972" w:rsidRPr="000860CC">
      <w:t xml:space="preserve">. </w:t>
    </w:r>
    <w:fldSimple w:instr=" STYLEREF  FHCW_DA_Ebene1  \* MERGEFORMAT ">
      <w:r w:rsidR="00390875">
        <w:rPr>
          <w:noProof/>
        </w:rPr>
        <w:t>Kapitel 2</w:t>
      </w:r>
    </w:fldSimple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A6257" w14:textId="77777777" w:rsidR="00122972" w:rsidRPr="00F90FDD" w:rsidRDefault="00122972" w:rsidP="000860CC">
    <w:pPr>
      <w:pStyle w:val="Header"/>
      <w:pBdr>
        <w:bottom w:val="single" w:sz="4" w:space="1" w:color="auto"/>
      </w:pBdr>
      <w:jc w:val="righ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8F7F9" w14:textId="77777777" w:rsidR="001D13FE" w:rsidRPr="000860CC" w:rsidRDefault="001D13FE" w:rsidP="009C4603">
    <w:pPr>
      <w:pStyle w:val="Header"/>
      <w:jc w:val="righ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EA275" w14:textId="77777777" w:rsidR="00A034FE" w:rsidRDefault="00A034FE">
    <w:pPr>
      <w:pStyle w:val="Header"/>
      <w:pBdr>
        <w:bottom w:val="single" w:sz="4" w:space="1" w:color="auto"/>
      </w:pBdr>
      <w:jc w:val="right"/>
    </w:pPr>
    <w:r>
      <w:t>Anhang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14224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7E0C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FDC9F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A3CDD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756BE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0644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70F5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74B4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0672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BA64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69C5"/>
    <w:multiLevelType w:val="hybridMultilevel"/>
    <w:tmpl w:val="CB2ABDD8"/>
    <w:lvl w:ilvl="0" w:tplc="8CB8066A">
      <w:start w:val="1"/>
      <w:numFmt w:val="bullet"/>
      <w:pStyle w:val="FHCWDAAufzhlung"/>
      <w:lvlText w:val="&gt;"/>
      <w:lvlJc w:val="left"/>
      <w:pPr>
        <w:tabs>
          <w:tab w:val="num" w:pos="0"/>
        </w:tabs>
        <w:ind w:left="0" w:firstLine="0"/>
      </w:pPr>
      <w:rPr>
        <w:rFonts w:ascii="Verdana" w:hAnsi="Verdana" w:cs="Times New Roman" w:hint="default"/>
        <w:color w:val="auto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F55014"/>
    <w:multiLevelType w:val="multilevel"/>
    <w:tmpl w:val="BD482606"/>
    <w:lvl w:ilvl="0">
      <w:start w:val="1"/>
      <w:numFmt w:val="ordinal"/>
      <w:pStyle w:val="FHCWDAEbene1"/>
      <w:lvlText w:val="%1"/>
      <w:lvlJc w:val="left"/>
      <w:pPr>
        <w:ind w:left="360" w:hanging="360"/>
      </w:pPr>
      <w:rPr>
        <w:rFonts w:ascii="Arial" w:hAnsi="Arial" w:hint="default"/>
        <w:b/>
        <w:i w:val="0"/>
        <w:sz w:val="36"/>
        <w:szCs w:val="26"/>
      </w:rPr>
    </w:lvl>
    <w:lvl w:ilvl="1">
      <w:start w:val="1"/>
      <w:numFmt w:val="ordinal"/>
      <w:pStyle w:val="FHCWDAEbene2"/>
      <w:lvlText w:val="%1%2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30"/>
        <w:szCs w:val="22"/>
      </w:rPr>
    </w:lvl>
    <w:lvl w:ilvl="2">
      <w:start w:val="1"/>
      <w:numFmt w:val="ordinal"/>
      <w:pStyle w:val="FHCWDAEbene3"/>
      <w:lvlText w:val="%1%2%3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6"/>
        <w:szCs w:val="18"/>
      </w:rPr>
    </w:lvl>
    <w:lvl w:ilvl="3">
      <w:start w:val="1"/>
      <w:numFmt w:val="decimal"/>
      <w:pStyle w:val="FHCWDAEbene4"/>
      <w:lvlText w:val="%1%2%3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656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64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440"/>
      </w:pPr>
      <w:rPr>
        <w:rFonts w:hint="default"/>
      </w:rPr>
    </w:lvl>
  </w:abstractNum>
  <w:abstractNum w:abstractNumId="12" w15:restartNumberingAfterBreak="0">
    <w:nsid w:val="0C1F298B"/>
    <w:multiLevelType w:val="singleLevel"/>
    <w:tmpl w:val="B336C0C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16A6136D"/>
    <w:multiLevelType w:val="multilevel"/>
    <w:tmpl w:val="26002D9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D4140A1"/>
    <w:multiLevelType w:val="hybridMultilevel"/>
    <w:tmpl w:val="4224C5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E4164"/>
    <w:multiLevelType w:val="hybridMultilevel"/>
    <w:tmpl w:val="BBF647A2"/>
    <w:lvl w:ilvl="0" w:tplc="FFFFFFFF">
      <w:start w:val="1"/>
      <w:numFmt w:val="bullet"/>
      <w:lvlText w:val=""/>
      <w:lvlJc w:val="left"/>
      <w:pPr>
        <w:tabs>
          <w:tab w:val="num" w:pos="888"/>
        </w:tabs>
        <w:ind w:left="88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608"/>
        </w:tabs>
        <w:ind w:left="16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8"/>
        </w:tabs>
        <w:ind w:left="23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8"/>
        </w:tabs>
        <w:ind w:left="30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8"/>
        </w:tabs>
        <w:ind w:left="37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8"/>
        </w:tabs>
        <w:ind w:left="44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8"/>
        </w:tabs>
        <w:ind w:left="52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8"/>
        </w:tabs>
        <w:ind w:left="59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8"/>
        </w:tabs>
        <w:ind w:left="6648" w:hanging="360"/>
      </w:pPr>
      <w:rPr>
        <w:rFonts w:ascii="Wingdings" w:hAnsi="Wingdings" w:hint="default"/>
      </w:rPr>
    </w:lvl>
  </w:abstractNum>
  <w:abstractNum w:abstractNumId="16" w15:restartNumberingAfterBreak="0">
    <w:nsid w:val="47F96166"/>
    <w:multiLevelType w:val="hybridMultilevel"/>
    <w:tmpl w:val="88B875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C30D8"/>
    <w:multiLevelType w:val="hybridMultilevel"/>
    <w:tmpl w:val="F7EA5594"/>
    <w:lvl w:ilvl="0" w:tplc="7E3C30F0">
      <w:start w:val="1"/>
      <w:numFmt w:val="lowerLetter"/>
      <w:pStyle w:val="FHCWDAAufzhlunga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C23F0"/>
    <w:multiLevelType w:val="hybridMultilevel"/>
    <w:tmpl w:val="E28E1760"/>
    <w:lvl w:ilvl="0" w:tplc="0407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6AAC0D1C"/>
    <w:multiLevelType w:val="hybridMultilevel"/>
    <w:tmpl w:val="39B06B7A"/>
    <w:lvl w:ilvl="0" w:tplc="9636FBE0">
      <w:start w:val="1"/>
      <w:numFmt w:val="decimal"/>
      <w:pStyle w:val="FHCWDAAufzhlung1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C76F4"/>
    <w:multiLevelType w:val="singleLevel"/>
    <w:tmpl w:val="B336C0C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7A515AFD"/>
    <w:multiLevelType w:val="hybridMultilevel"/>
    <w:tmpl w:val="D0749474"/>
    <w:lvl w:ilvl="0" w:tplc="0407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7D6011F1"/>
    <w:multiLevelType w:val="singleLevel"/>
    <w:tmpl w:val="B336C0C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518743578">
    <w:abstractNumId w:val="22"/>
  </w:num>
  <w:num w:numId="2" w16cid:durableId="24060875">
    <w:abstractNumId w:val="12"/>
  </w:num>
  <w:num w:numId="3" w16cid:durableId="211581252">
    <w:abstractNumId w:val="20"/>
  </w:num>
  <w:num w:numId="4" w16cid:durableId="1034502632">
    <w:abstractNumId w:val="15"/>
  </w:num>
  <w:num w:numId="5" w16cid:durableId="883178750">
    <w:abstractNumId w:val="9"/>
  </w:num>
  <w:num w:numId="6" w16cid:durableId="1528832241">
    <w:abstractNumId w:val="7"/>
  </w:num>
  <w:num w:numId="7" w16cid:durableId="634605970">
    <w:abstractNumId w:val="6"/>
  </w:num>
  <w:num w:numId="8" w16cid:durableId="1016031543">
    <w:abstractNumId w:val="5"/>
  </w:num>
  <w:num w:numId="9" w16cid:durableId="297881516">
    <w:abstractNumId w:val="4"/>
  </w:num>
  <w:num w:numId="10" w16cid:durableId="2042589382">
    <w:abstractNumId w:val="8"/>
  </w:num>
  <w:num w:numId="11" w16cid:durableId="827208264">
    <w:abstractNumId w:val="3"/>
  </w:num>
  <w:num w:numId="12" w16cid:durableId="214703328">
    <w:abstractNumId w:val="2"/>
  </w:num>
  <w:num w:numId="13" w16cid:durableId="1185901038">
    <w:abstractNumId w:val="1"/>
  </w:num>
  <w:num w:numId="14" w16cid:durableId="1743483677">
    <w:abstractNumId w:val="0"/>
  </w:num>
  <w:num w:numId="15" w16cid:durableId="287200924">
    <w:abstractNumId w:val="13"/>
  </w:num>
  <w:num w:numId="16" w16cid:durableId="962224669">
    <w:abstractNumId w:val="16"/>
  </w:num>
  <w:num w:numId="17" w16cid:durableId="2120372985">
    <w:abstractNumId w:val="18"/>
  </w:num>
  <w:num w:numId="18" w16cid:durableId="551768975">
    <w:abstractNumId w:val="21"/>
  </w:num>
  <w:num w:numId="19" w16cid:durableId="1715226560">
    <w:abstractNumId w:val="14"/>
  </w:num>
  <w:num w:numId="20" w16cid:durableId="1395162381">
    <w:abstractNumId w:val="11"/>
  </w:num>
  <w:num w:numId="21" w16cid:durableId="794641887">
    <w:abstractNumId w:val="11"/>
  </w:num>
  <w:num w:numId="22" w16cid:durableId="787357085">
    <w:abstractNumId w:val="10"/>
  </w:num>
  <w:num w:numId="23" w16cid:durableId="994994469">
    <w:abstractNumId w:val="19"/>
  </w:num>
  <w:num w:numId="24" w16cid:durableId="394352320">
    <w:abstractNumId w:val="17"/>
  </w:num>
  <w:num w:numId="25" w16cid:durableId="43571168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0679027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24048279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97564457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7141668">
    <w:abstractNumId w:val="11"/>
  </w:num>
  <w:num w:numId="30" w16cid:durableId="321810328">
    <w:abstractNumId w:val="11"/>
  </w:num>
  <w:num w:numId="31" w16cid:durableId="193419440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488624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9" w:dllVersion="512" w:checkStyle="1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5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2A9"/>
    <w:rsid w:val="00004C02"/>
    <w:rsid w:val="000628B0"/>
    <w:rsid w:val="000654C2"/>
    <w:rsid w:val="000655F5"/>
    <w:rsid w:val="000860CC"/>
    <w:rsid w:val="00092A8D"/>
    <w:rsid w:val="000C2A78"/>
    <w:rsid w:val="000C45A6"/>
    <w:rsid w:val="000C563D"/>
    <w:rsid w:val="000E63F7"/>
    <w:rsid w:val="000F1011"/>
    <w:rsid w:val="000F2BF2"/>
    <w:rsid w:val="000F36E8"/>
    <w:rsid w:val="001144E3"/>
    <w:rsid w:val="00122972"/>
    <w:rsid w:val="00126F67"/>
    <w:rsid w:val="001336DC"/>
    <w:rsid w:val="00141661"/>
    <w:rsid w:val="00146612"/>
    <w:rsid w:val="0015384A"/>
    <w:rsid w:val="00164278"/>
    <w:rsid w:val="0018530D"/>
    <w:rsid w:val="001862F5"/>
    <w:rsid w:val="00192D73"/>
    <w:rsid w:val="0019771F"/>
    <w:rsid w:val="001A738D"/>
    <w:rsid w:val="001D13FE"/>
    <w:rsid w:val="001E6D26"/>
    <w:rsid w:val="001F28B2"/>
    <w:rsid w:val="002039C8"/>
    <w:rsid w:val="00234211"/>
    <w:rsid w:val="00240712"/>
    <w:rsid w:val="00276264"/>
    <w:rsid w:val="00286472"/>
    <w:rsid w:val="0029049B"/>
    <w:rsid w:val="002B71AB"/>
    <w:rsid w:val="002C5269"/>
    <w:rsid w:val="002D3CAD"/>
    <w:rsid w:val="002E3FAB"/>
    <w:rsid w:val="002E4449"/>
    <w:rsid w:val="003031FB"/>
    <w:rsid w:val="00315B30"/>
    <w:rsid w:val="00321701"/>
    <w:rsid w:val="003376F1"/>
    <w:rsid w:val="00340333"/>
    <w:rsid w:val="0034089C"/>
    <w:rsid w:val="00350D9F"/>
    <w:rsid w:val="00360DA9"/>
    <w:rsid w:val="00361B48"/>
    <w:rsid w:val="003624CD"/>
    <w:rsid w:val="00390875"/>
    <w:rsid w:val="00395548"/>
    <w:rsid w:val="003970BB"/>
    <w:rsid w:val="003A1BD4"/>
    <w:rsid w:val="003B01CB"/>
    <w:rsid w:val="003B34FE"/>
    <w:rsid w:val="003D7874"/>
    <w:rsid w:val="003E509A"/>
    <w:rsid w:val="003F3D3D"/>
    <w:rsid w:val="003F4AA3"/>
    <w:rsid w:val="003F5178"/>
    <w:rsid w:val="003F556F"/>
    <w:rsid w:val="00401446"/>
    <w:rsid w:val="004015CD"/>
    <w:rsid w:val="004036CB"/>
    <w:rsid w:val="0041129F"/>
    <w:rsid w:val="00491795"/>
    <w:rsid w:val="004A1FCA"/>
    <w:rsid w:val="004A4A54"/>
    <w:rsid w:val="004A6AA8"/>
    <w:rsid w:val="004A7366"/>
    <w:rsid w:val="004C27C1"/>
    <w:rsid w:val="004F471D"/>
    <w:rsid w:val="0050750C"/>
    <w:rsid w:val="0052114C"/>
    <w:rsid w:val="005278C9"/>
    <w:rsid w:val="00531DC0"/>
    <w:rsid w:val="0053307A"/>
    <w:rsid w:val="005378EB"/>
    <w:rsid w:val="00543822"/>
    <w:rsid w:val="00544D39"/>
    <w:rsid w:val="00557E04"/>
    <w:rsid w:val="005754C6"/>
    <w:rsid w:val="00590B1F"/>
    <w:rsid w:val="00594A32"/>
    <w:rsid w:val="005A396B"/>
    <w:rsid w:val="005B3626"/>
    <w:rsid w:val="005B4728"/>
    <w:rsid w:val="005D02DF"/>
    <w:rsid w:val="005D7970"/>
    <w:rsid w:val="005E5F8C"/>
    <w:rsid w:val="005F1EA9"/>
    <w:rsid w:val="005F55AC"/>
    <w:rsid w:val="00654799"/>
    <w:rsid w:val="0065666E"/>
    <w:rsid w:val="006624BA"/>
    <w:rsid w:val="006627CE"/>
    <w:rsid w:val="0066735F"/>
    <w:rsid w:val="006724DB"/>
    <w:rsid w:val="00680694"/>
    <w:rsid w:val="00682ACF"/>
    <w:rsid w:val="006A2F54"/>
    <w:rsid w:val="006A697A"/>
    <w:rsid w:val="006A704F"/>
    <w:rsid w:val="006B4BFA"/>
    <w:rsid w:val="006B788E"/>
    <w:rsid w:val="006C2612"/>
    <w:rsid w:val="006C2940"/>
    <w:rsid w:val="006E0078"/>
    <w:rsid w:val="006E4A73"/>
    <w:rsid w:val="006E6C8D"/>
    <w:rsid w:val="006F0E05"/>
    <w:rsid w:val="006F60D1"/>
    <w:rsid w:val="006F7450"/>
    <w:rsid w:val="007076B5"/>
    <w:rsid w:val="007358E8"/>
    <w:rsid w:val="00741964"/>
    <w:rsid w:val="007717BB"/>
    <w:rsid w:val="007A3246"/>
    <w:rsid w:val="007F30DF"/>
    <w:rsid w:val="007F3C4A"/>
    <w:rsid w:val="007F7F61"/>
    <w:rsid w:val="00810DE9"/>
    <w:rsid w:val="00850210"/>
    <w:rsid w:val="0085064A"/>
    <w:rsid w:val="00861E18"/>
    <w:rsid w:val="008672F2"/>
    <w:rsid w:val="008A18AB"/>
    <w:rsid w:val="008A5251"/>
    <w:rsid w:val="008A7EF3"/>
    <w:rsid w:val="008B5CD2"/>
    <w:rsid w:val="008E7EAC"/>
    <w:rsid w:val="008F4BE3"/>
    <w:rsid w:val="0090788C"/>
    <w:rsid w:val="00907BD0"/>
    <w:rsid w:val="00910FB0"/>
    <w:rsid w:val="00916991"/>
    <w:rsid w:val="009266AF"/>
    <w:rsid w:val="00936E87"/>
    <w:rsid w:val="00940893"/>
    <w:rsid w:val="00940FBB"/>
    <w:rsid w:val="00952D53"/>
    <w:rsid w:val="00956F99"/>
    <w:rsid w:val="009641FD"/>
    <w:rsid w:val="00971DC2"/>
    <w:rsid w:val="009774F8"/>
    <w:rsid w:val="009B2E50"/>
    <w:rsid w:val="009B4723"/>
    <w:rsid w:val="009C4603"/>
    <w:rsid w:val="009C59D5"/>
    <w:rsid w:val="009C5F31"/>
    <w:rsid w:val="009D2B5E"/>
    <w:rsid w:val="00A034FE"/>
    <w:rsid w:val="00A138DE"/>
    <w:rsid w:val="00A13C52"/>
    <w:rsid w:val="00A156C6"/>
    <w:rsid w:val="00A15D62"/>
    <w:rsid w:val="00A1626D"/>
    <w:rsid w:val="00A2148F"/>
    <w:rsid w:val="00A23A66"/>
    <w:rsid w:val="00A423A9"/>
    <w:rsid w:val="00A44F2C"/>
    <w:rsid w:val="00A64458"/>
    <w:rsid w:val="00A71573"/>
    <w:rsid w:val="00A72658"/>
    <w:rsid w:val="00AE40D8"/>
    <w:rsid w:val="00AE7E91"/>
    <w:rsid w:val="00AF2A9F"/>
    <w:rsid w:val="00AF2E32"/>
    <w:rsid w:val="00B0251F"/>
    <w:rsid w:val="00B06E34"/>
    <w:rsid w:val="00B11F4A"/>
    <w:rsid w:val="00B20848"/>
    <w:rsid w:val="00B23B7E"/>
    <w:rsid w:val="00B259D4"/>
    <w:rsid w:val="00B36E68"/>
    <w:rsid w:val="00B5113E"/>
    <w:rsid w:val="00B6314C"/>
    <w:rsid w:val="00B753BA"/>
    <w:rsid w:val="00BA2BBA"/>
    <w:rsid w:val="00BA5622"/>
    <w:rsid w:val="00BB64E6"/>
    <w:rsid w:val="00BC2700"/>
    <w:rsid w:val="00BD1BCB"/>
    <w:rsid w:val="00BD28DC"/>
    <w:rsid w:val="00BD54CC"/>
    <w:rsid w:val="00BE26CC"/>
    <w:rsid w:val="00BE3682"/>
    <w:rsid w:val="00BE68F1"/>
    <w:rsid w:val="00BF0F91"/>
    <w:rsid w:val="00C00D0B"/>
    <w:rsid w:val="00C01848"/>
    <w:rsid w:val="00C1152A"/>
    <w:rsid w:val="00C15098"/>
    <w:rsid w:val="00C2210E"/>
    <w:rsid w:val="00C22F57"/>
    <w:rsid w:val="00C41564"/>
    <w:rsid w:val="00C4315F"/>
    <w:rsid w:val="00C43F6A"/>
    <w:rsid w:val="00C44771"/>
    <w:rsid w:val="00C47158"/>
    <w:rsid w:val="00C6414E"/>
    <w:rsid w:val="00C72410"/>
    <w:rsid w:val="00C74E78"/>
    <w:rsid w:val="00C864A5"/>
    <w:rsid w:val="00C97782"/>
    <w:rsid w:val="00CA13E0"/>
    <w:rsid w:val="00CA6A70"/>
    <w:rsid w:val="00CB3F48"/>
    <w:rsid w:val="00CB4A37"/>
    <w:rsid w:val="00CB7974"/>
    <w:rsid w:val="00CC5325"/>
    <w:rsid w:val="00CD2127"/>
    <w:rsid w:val="00CD337E"/>
    <w:rsid w:val="00CD6321"/>
    <w:rsid w:val="00CF4054"/>
    <w:rsid w:val="00D0652C"/>
    <w:rsid w:val="00D21489"/>
    <w:rsid w:val="00D24D30"/>
    <w:rsid w:val="00D378F3"/>
    <w:rsid w:val="00D84960"/>
    <w:rsid w:val="00D8607A"/>
    <w:rsid w:val="00D9080A"/>
    <w:rsid w:val="00DA16E8"/>
    <w:rsid w:val="00DA4C82"/>
    <w:rsid w:val="00DB62A9"/>
    <w:rsid w:val="00DC1A86"/>
    <w:rsid w:val="00DC4CBF"/>
    <w:rsid w:val="00E00D35"/>
    <w:rsid w:val="00E14B43"/>
    <w:rsid w:val="00E31A34"/>
    <w:rsid w:val="00E375EE"/>
    <w:rsid w:val="00E565DA"/>
    <w:rsid w:val="00E62322"/>
    <w:rsid w:val="00E72D82"/>
    <w:rsid w:val="00E911F2"/>
    <w:rsid w:val="00E965D2"/>
    <w:rsid w:val="00EA051C"/>
    <w:rsid w:val="00EA1725"/>
    <w:rsid w:val="00EA5AF4"/>
    <w:rsid w:val="00EB6DF2"/>
    <w:rsid w:val="00EC0CBE"/>
    <w:rsid w:val="00EC1651"/>
    <w:rsid w:val="00EC3B81"/>
    <w:rsid w:val="00EC613B"/>
    <w:rsid w:val="00EE1447"/>
    <w:rsid w:val="00EE41AB"/>
    <w:rsid w:val="00EF3867"/>
    <w:rsid w:val="00F1082C"/>
    <w:rsid w:val="00F30D66"/>
    <w:rsid w:val="00F33994"/>
    <w:rsid w:val="00F43179"/>
    <w:rsid w:val="00F51423"/>
    <w:rsid w:val="00F83D12"/>
    <w:rsid w:val="00F8729F"/>
    <w:rsid w:val="00F90FDD"/>
    <w:rsid w:val="00F93E77"/>
    <w:rsid w:val="00FA6CB4"/>
    <w:rsid w:val="00FA7AD4"/>
    <w:rsid w:val="00FB3948"/>
    <w:rsid w:val="00FB5530"/>
    <w:rsid w:val="00FB5E25"/>
    <w:rsid w:val="00FC6528"/>
    <w:rsid w:val="00FD7058"/>
    <w:rsid w:val="00FD7A83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7A31838"/>
  <w15:chartTrackingRefBased/>
  <w15:docId w15:val="{15D3F207-5269-40D6-A43D-88785DDB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table of figures" w:uiPriority="99"/>
    <w:lsdException w:name="Title" w:qFormat="1"/>
    <w:lsdException w:name="Subtitle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80" w:line="280" w:lineRule="atLeast"/>
      <w:jc w:val="both"/>
    </w:pPr>
    <w:rPr>
      <w:rFonts w:ascii="Arial" w:hAnsi="Arial"/>
      <w:sz w:val="24"/>
      <w:lang w:val="de-AT" w:eastAsia="en-US"/>
    </w:rPr>
  </w:style>
  <w:style w:type="paragraph" w:styleId="Heading1">
    <w:name w:val="heading 1"/>
    <w:aliases w:val="FHCW_Kapitel"/>
    <w:basedOn w:val="Normal"/>
    <w:next w:val="Normal"/>
    <w:qFormat/>
    <w:rsid w:val="00F90FDD"/>
    <w:pPr>
      <w:keepNext/>
      <w:numPr>
        <w:numId w:val="15"/>
      </w:numPr>
      <w:suppressAutoHyphens/>
      <w:spacing w:before="480" w:after="240"/>
      <w:ind w:left="431" w:hanging="431"/>
      <w:outlineLvl w:val="0"/>
    </w:pPr>
    <w:rPr>
      <w:b/>
      <w:caps/>
      <w:sz w:val="28"/>
    </w:rPr>
  </w:style>
  <w:style w:type="paragraph" w:styleId="Heading2">
    <w:name w:val="heading 2"/>
    <w:aliases w:val="FHCW_Unterkapitel"/>
    <w:basedOn w:val="Normal"/>
    <w:next w:val="Normal"/>
    <w:qFormat/>
    <w:pPr>
      <w:keepNext/>
      <w:numPr>
        <w:ilvl w:val="1"/>
        <w:numId w:val="15"/>
      </w:numPr>
      <w:suppressAutoHyphens/>
      <w:spacing w:before="480" w:after="240"/>
      <w:ind w:left="578" w:hanging="578"/>
      <w:outlineLvl w:val="1"/>
    </w:pPr>
    <w:rPr>
      <w:b/>
      <w:sz w:val="28"/>
    </w:rPr>
  </w:style>
  <w:style w:type="paragraph" w:styleId="Heading3">
    <w:name w:val="heading 3"/>
    <w:aliases w:val="FHCW_Unter-Unterkapitel"/>
    <w:basedOn w:val="Normal"/>
    <w:next w:val="Normal"/>
    <w:qFormat/>
    <w:pPr>
      <w:keepNext/>
      <w:numPr>
        <w:ilvl w:val="2"/>
        <w:numId w:val="15"/>
      </w:numPr>
      <w:spacing w:before="480"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pPr>
      <w:keepNext/>
      <w:jc w:val="center"/>
      <w:outlineLvl w:val="3"/>
    </w:pPr>
    <w:rPr>
      <w:b/>
      <w:bCs/>
      <w:sz w:val="40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20"/>
      <w:lang w:eastAsia="de-DE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sz w:val="20"/>
      <w:lang w:eastAsia="de-DE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FootnoteText">
    <w:name w:val="footnote text"/>
    <w:basedOn w:val="Normal"/>
    <w:semiHidden/>
    <w:rsid w:val="0029049B"/>
    <w:pPr>
      <w:spacing w:line="260" w:lineRule="atLeast"/>
    </w:pPr>
    <w:rPr>
      <w:sz w:val="18"/>
    </w:rPr>
  </w:style>
  <w:style w:type="paragraph" w:styleId="Title">
    <w:name w:val="Title"/>
    <w:basedOn w:val="Normal"/>
    <w:qFormat/>
    <w:pPr>
      <w:jc w:val="center"/>
    </w:pPr>
    <w:rPr>
      <w:b/>
      <w:sz w:val="36"/>
      <w:szCs w:val="24"/>
      <w:lang w:eastAsia="de-DE"/>
    </w:rPr>
  </w:style>
  <w:style w:type="paragraph" w:styleId="Subtitle">
    <w:name w:val="Subtitle"/>
    <w:basedOn w:val="Normal"/>
    <w:qFormat/>
    <w:pPr>
      <w:spacing w:after="240"/>
      <w:outlineLvl w:val="0"/>
    </w:pPr>
    <w:rPr>
      <w:rFonts w:cs="Arial"/>
      <w:smallCaps/>
      <w:sz w:val="44"/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uiPriority w:val="39"/>
    <w:pPr>
      <w:spacing w:before="180" w:after="120"/>
    </w:pPr>
    <w:rPr>
      <w:b/>
      <w:smallCaps/>
      <w:sz w:val="28"/>
    </w:rPr>
  </w:style>
  <w:style w:type="paragraph" w:styleId="TOC2">
    <w:name w:val="toc 2"/>
    <w:basedOn w:val="Normal"/>
    <w:next w:val="Normal"/>
    <w:uiPriority w:val="39"/>
    <w:pPr>
      <w:tabs>
        <w:tab w:val="left" w:pos="851"/>
        <w:tab w:val="right" w:leader="dot" w:pos="8789"/>
      </w:tabs>
      <w:spacing w:before="60" w:after="60"/>
    </w:pPr>
    <w:rPr>
      <w:b/>
    </w:rPr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Caption">
    <w:name w:val="caption"/>
    <w:basedOn w:val="Normal"/>
    <w:next w:val="Normal"/>
    <w:pPr>
      <w:spacing w:before="120" w:after="240"/>
      <w:jc w:val="center"/>
    </w:pPr>
    <w:rPr>
      <w:bCs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uiPriority w:val="99"/>
    <w:pPr>
      <w:ind w:left="480" w:hanging="480"/>
    </w:pPr>
  </w:style>
  <w:style w:type="paragraph" w:styleId="BodyText">
    <w:name w:val="Body Text"/>
    <w:basedOn w:val="Normal"/>
    <w:link w:val="BodyTextChar"/>
    <w:pPr>
      <w:tabs>
        <w:tab w:val="left" w:pos="1843"/>
      </w:tabs>
    </w:pPr>
    <w:rPr>
      <w:rFonts w:cs="Arial"/>
      <w:color w:val="000000"/>
      <w:sz w:val="22"/>
    </w:rPr>
  </w:style>
  <w:style w:type="paragraph" w:customStyle="1" w:styleId="Anhangelemente">
    <w:name w:val="Anhangelemente"/>
    <w:basedOn w:val="Normal"/>
    <w:next w:val="Normal"/>
    <w:pPr>
      <w:spacing w:after="240"/>
    </w:pPr>
    <w:rPr>
      <w:b/>
      <w:bCs/>
      <w:smallCaps/>
      <w:sz w:val="28"/>
    </w:rPr>
  </w:style>
  <w:style w:type="paragraph" w:customStyle="1" w:styleId="Anhang">
    <w:name w:val="Anhang"/>
    <w:basedOn w:val="Normal"/>
    <w:next w:val="Normal"/>
    <w:pPr>
      <w:spacing w:after="240"/>
    </w:pPr>
    <w:rPr>
      <w:b/>
      <w:sz w:val="28"/>
    </w:rPr>
  </w:style>
  <w:style w:type="paragraph" w:styleId="BalloonText">
    <w:name w:val="Balloon Text"/>
    <w:basedOn w:val="Normal"/>
    <w:semiHidden/>
    <w:rsid w:val="00B23B7E"/>
    <w:rPr>
      <w:rFonts w:ascii="Tahoma" w:hAnsi="Tahoma" w:cs="Tahoma"/>
      <w:sz w:val="16"/>
      <w:szCs w:val="16"/>
    </w:rPr>
  </w:style>
  <w:style w:type="paragraph" w:customStyle="1" w:styleId="Gleichung">
    <w:name w:val="Gleichung"/>
    <w:basedOn w:val="Normal"/>
    <w:rsid w:val="000C563D"/>
    <w:pPr>
      <w:tabs>
        <w:tab w:val="center" w:pos="4253"/>
        <w:tab w:val="right" w:pos="8505"/>
      </w:tabs>
      <w:spacing w:before="120" w:after="120"/>
    </w:pPr>
  </w:style>
  <w:style w:type="paragraph" w:customStyle="1" w:styleId="Literatureintrag">
    <w:name w:val="Literatureintrag"/>
    <w:basedOn w:val="Normal"/>
    <w:rsid w:val="008E7EAC"/>
    <w:pPr>
      <w:ind w:left="1418" w:hanging="1418"/>
    </w:pPr>
  </w:style>
  <w:style w:type="paragraph" w:customStyle="1" w:styleId="FHCWDAEbene1">
    <w:name w:val="FHCW_DA_Ebene1"/>
    <w:next w:val="FHCWDAText"/>
    <w:rsid w:val="00680694"/>
    <w:pPr>
      <w:numPr>
        <w:numId w:val="30"/>
      </w:numPr>
      <w:tabs>
        <w:tab w:val="left" w:pos="357"/>
      </w:tabs>
      <w:spacing w:after="80" w:line="480" w:lineRule="atLeast"/>
      <w:ind w:left="0" w:firstLine="0"/>
      <w:contextualSpacing/>
      <w:jc w:val="both"/>
      <w:outlineLvl w:val="0"/>
    </w:pPr>
    <w:rPr>
      <w:rFonts w:ascii="Arial" w:eastAsia="Times" w:hAnsi="Arial"/>
      <w:b/>
      <w:sz w:val="36"/>
      <w:szCs w:val="26"/>
      <w:lang w:val="de-AT"/>
    </w:rPr>
  </w:style>
  <w:style w:type="paragraph" w:customStyle="1" w:styleId="FHCWDAEbene1OhneNr">
    <w:name w:val="FHCW_DA_Ebene1_OhneNr"/>
    <w:basedOn w:val="FHCWDAEbene1"/>
    <w:next w:val="FHCWDAText"/>
    <w:rsid w:val="001144E3"/>
    <w:pPr>
      <w:numPr>
        <w:numId w:val="0"/>
      </w:numPr>
    </w:pPr>
  </w:style>
  <w:style w:type="paragraph" w:customStyle="1" w:styleId="FHCWDAEbene2">
    <w:name w:val="FHCW_DA_Ebene2"/>
    <w:next w:val="FHCWDAText"/>
    <w:rsid w:val="001144E3"/>
    <w:pPr>
      <w:numPr>
        <w:ilvl w:val="1"/>
        <w:numId w:val="30"/>
      </w:numPr>
      <w:tabs>
        <w:tab w:val="left" w:pos="539"/>
      </w:tabs>
      <w:spacing w:after="80" w:line="400" w:lineRule="atLeast"/>
      <w:contextualSpacing/>
      <w:jc w:val="both"/>
      <w:outlineLvl w:val="1"/>
    </w:pPr>
    <w:rPr>
      <w:rFonts w:ascii="Arial" w:eastAsia="Times" w:hAnsi="Arial"/>
      <w:b/>
      <w:sz w:val="30"/>
      <w:lang w:val="de-AT"/>
    </w:rPr>
  </w:style>
  <w:style w:type="paragraph" w:customStyle="1" w:styleId="FHCWDAEbene2OhneNr">
    <w:name w:val="FHCW_DA_Ebene2_OhneNr"/>
    <w:basedOn w:val="FHCWDAEbene2"/>
    <w:next w:val="FHCWDAText"/>
    <w:rsid w:val="001862F5"/>
    <w:pPr>
      <w:numPr>
        <w:ilvl w:val="0"/>
        <w:numId w:val="0"/>
      </w:numPr>
    </w:pPr>
  </w:style>
  <w:style w:type="paragraph" w:customStyle="1" w:styleId="FHCWDAEbene3">
    <w:name w:val="FHCW_DA_Ebene3"/>
    <w:next w:val="FHCWDAText"/>
    <w:rsid w:val="00CA6A70"/>
    <w:pPr>
      <w:numPr>
        <w:ilvl w:val="2"/>
        <w:numId w:val="30"/>
      </w:numPr>
      <w:tabs>
        <w:tab w:val="left" w:pos="680"/>
      </w:tabs>
      <w:spacing w:after="80" w:line="340" w:lineRule="atLeast"/>
      <w:contextualSpacing/>
      <w:jc w:val="both"/>
      <w:outlineLvl w:val="2"/>
    </w:pPr>
    <w:rPr>
      <w:rFonts w:ascii="Arial" w:eastAsia="Times" w:hAnsi="Arial"/>
      <w:b/>
      <w:sz w:val="26"/>
      <w:lang w:val="de-AT"/>
    </w:rPr>
  </w:style>
  <w:style w:type="paragraph" w:customStyle="1" w:styleId="FHCWDAEbene3OhneNr">
    <w:name w:val="FHCW_DA_Ebene3_OhneNr"/>
    <w:basedOn w:val="FHCWDAEbene3"/>
    <w:next w:val="FHCWDAText"/>
    <w:rsid w:val="001144E3"/>
    <w:pPr>
      <w:numPr>
        <w:ilvl w:val="0"/>
        <w:numId w:val="0"/>
      </w:numPr>
    </w:pPr>
  </w:style>
  <w:style w:type="paragraph" w:customStyle="1" w:styleId="FHCWDAText">
    <w:name w:val="FHCW_DA_Text"/>
    <w:rsid w:val="001144E3"/>
    <w:pPr>
      <w:spacing w:after="80" w:line="300" w:lineRule="atLeast"/>
      <w:jc w:val="both"/>
    </w:pPr>
    <w:rPr>
      <w:rFonts w:ascii="Arial" w:eastAsia="Times" w:hAnsi="Arial"/>
      <w:sz w:val="22"/>
      <w:lang w:val="de-AT"/>
    </w:rPr>
  </w:style>
  <w:style w:type="paragraph" w:customStyle="1" w:styleId="FHCWDAGrafik">
    <w:name w:val="FHCW_DA_Grafik"/>
    <w:basedOn w:val="FHCWDAText"/>
    <w:rsid w:val="000C2A78"/>
    <w:pPr>
      <w:spacing w:after="0" w:line="240" w:lineRule="auto"/>
      <w:jc w:val="center"/>
    </w:pPr>
  </w:style>
  <w:style w:type="paragraph" w:customStyle="1" w:styleId="FHCWDAGrafikBeschriftung">
    <w:name w:val="FHCW_DA_Grafik_Beschriftung"/>
    <w:basedOn w:val="Caption"/>
    <w:rsid w:val="000C2A78"/>
    <w:pPr>
      <w:spacing w:after="120" w:line="240" w:lineRule="auto"/>
    </w:pPr>
    <w:rPr>
      <w:sz w:val="16"/>
      <w:szCs w:val="12"/>
      <w:lang w:eastAsia="de-DE"/>
    </w:rPr>
  </w:style>
  <w:style w:type="paragraph" w:customStyle="1" w:styleId="FHCWDAUntertitel">
    <w:name w:val="FHCW_DA_Untertitel"/>
    <w:next w:val="FHCWDAText"/>
    <w:rsid w:val="00BA2BBA"/>
    <w:pPr>
      <w:spacing w:after="80" w:line="260" w:lineRule="exact"/>
      <w:jc w:val="center"/>
    </w:pPr>
    <w:rPr>
      <w:rFonts w:ascii="Arial" w:eastAsia="Times" w:hAnsi="Arial"/>
      <w:sz w:val="24"/>
      <w:szCs w:val="34"/>
      <w:lang w:val="de-AT"/>
    </w:rPr>
  </w:style>
  <w:style w:type="paragraph" w:customStyle="1" w:styleId="FHCWDATabelle1Zeile">
    <w:name w:val="FHCW_DA_Tabelle_1Zeile"/>
    <w:basedOn w:val="FHCWDAText"/>
    <w:rsid w:val="001862F5"/>
    <w:pPr>
      <w:contextualSpacing/>
    </w:pPr>
    <w:rPr>
      <w:color w:val="FFFFFF"/>
    </w:rPr>
  </w:style>
  <w:style w:type="paragraph" w:customStyle="1" w:styleId="FHCWDATabelle1ZeileFett">
    <w:name w:val="FHCW_DA_Tabelle_1Zeile_Fett"/>
    <w:basedOn w:val="FHCWDATabelle1Zeile"/>
    <w:rsid w:val="001862F5"/>
    <w:rPr>
      <w:b/>
      <w:bCs/>
    </w:rPr>
  </w:style>
  <w:style w:type="paragraph" w:customStyle="1" w:styleId="FHCWDATextFett">
    <w:name w:val="FHCW_DA_Text_Fett"/>
    <w:basedOn w:val="FHCWDAText"/>
    <w:rsid w:val="001862F5"/>
    <w:pPr>
      <w:contextualSpacing/>
    </w:pPr>
    <w:rPr>
      <w:b/>
      <w:bCs/>
    </w:rPr>
  </w:style>
  <w:style w:type="paragraph" w:customStyle="1" w:styleId="FHCWDATextKlein">
    <w:name w:val="FHCW_DA_Text_Klein"/>
    <w:basedOn w:val="FHCWDAText"/>
    <w:rsid w:val="001862F5"/>
    <w:pPr>
      <w:spacing w:line="240" w:lineRule="auto"/>
      <w:contextualSpacing/>
    </w:pPr>
    <w:rPr>
      <w:sz w:val="14"/>
      <w:szCs w:val="14"/>
    </w:rPr>
  </w:style>
  <w:style w:type="paragraph" w:customStyle="1" w:styleId="FHCWDAHaupttitel">
    <w:name w:val="FHCW_DA_Haupttitel"/>
    <w:next w:val="FHCWDAText"/>
    <w:rsid w:val="001144E3"/>
    <w:pPr>
      <w:spacing w:before="1680" w:after="80" w:line="560" w:lineRule="atLeast"/>
      <w:jc w:val="center"/>
    </w:pPr>
    <w:rPr>
      <w:rFonts w:ascii="Arial" w:eastAsia="Times" w:hAnsi="Arial"/>
      <w:b/>
      <w:sz w:val="44"/>
      <w:szCs w:val="34"/>
      <w:lang w:val="de-AT"/>
    </w:rPr>
  </w:style>
  <w:style w:type="paragraph" w:customStyle="1" w:styleId="FHCWDAZitat">
    <w:name w:val="FHCW_DA_Zitat"/>
    <w:basedOn w:val="FHCWDAText"/>
    <w:rsid w:val="001862F5"/>
    <w:rPr>
      <w:i/>
    </w:rPr>
  </w:style>
  <w:style w:type="paragraph" w:customStyle="1" w:styleId="FHCWDAAufzhlung">
    <w:name w:val="FHCW_DA_Aufzählung_&gt;"/>
    <w:basedOn w:val="FHCWDAText"/>
    <w:rsid w:val="001862F5"/>
    <w:pPr>
      <w:numPr>
        <w:numId w:val="22"/>
      </w:numPr>
      <w:tabs>
        <w:tab w:val="left" w:pos="227"/>
      </w:tabs>
    </w:pPr>
  </w:style>
  <w:style w:type="paragraph" w:customStyle="1" w:styleId="FHCWDAAufzhlung1">
    <w:name w:val="FHCW_DA_Aufzählung_1"/>
    <w:basedOn w:val="FHCWDAAufzhlung"/>
    <w:rsid w:val="001862F5"/>
    <w:pPr>
      <w:numPr>
        <w:numId w:val="23"/>
      </w:numPr>
      <w:tabs>
        <w:tab w:val="left" w:pos="0"/>
      </w:tabs>
    </w:pPr>
  </w:style>
  <w:style w:type="paragraph" w:customStyle="1" w:styleId="FHCWDAAufzhlunga">
    <w:name w:val="FHCW_DA_Aufzählung_a"/>
    <w:basedOn w:val="FHCWDAAufzhlung1"/>
    <w:rsid w:val="001862F5"/>
    <w:pPr>
      <w:numPr>
        <w:numId w:val="24"/>
      </w:numPr>
    </w:pPr>
  </w:style>
  <w:style w:type="paragraph" w:customStyle="1" w:styleId="FHCWDATextZentriert">
    <w:name w:val="FHCW_DA_Text_Zentriert"/>
    <w:basedOn w:val="FHCWDAText"/>
    <w:rsid w:val="001862F5"/>
    <w:pPr>
      <w:jc w:val="center"/>
    </w:pPr>
  </w:style>
  <w:style w:type="character" w:customStyle="1" w:styleId="BodyTextChar">
    <w:name w:val="Body Text Char"/>
    <w:link w:val="BodyText"/>
    <w:rsid w:val="001862F5"/>
    <w:rPr>
      <w:rFonts w:ascii="Arial" w:hAnsi="Arial" w:cs="Arial"/>
      <w:color w:val="000000"/>
      <w:sz w:val="22"/>
      <w:lang w:eastAsia="en-US"/>
    </w:rPr>
  </w:style>
  <w:style w:type="paragraph" w:customStyle="1" w:styleId="FHCWDATextFettZentriert">
    <w:name w:val="FHCW_DA_Text_Fett_Zentriert"/>
    <w:basedOn w:val="FHCWDATextFett"/>
    <w:rsid w:val="004A4A54"/>
    <w:pPr>
      <w:jc w:val="center"/>
    </w:pPr>
  </w:style>
  <w:style w:type="paragraph" w:customStyle="1" w:styleId="FHCWDAHaupttitelEnglisch">
    <w:name w:val="FHCW_DA_Haupttitel_Englisch"/>
    <w:basedOn w:val="FHCWDAHaupttitel"/>
    <w:rsid w:val="008B5CD2"/>
    <w:pPr>
      <w:spacing w:before="80"/>
    </w:pPr>
    <w:rPr>
      <w:color w:val="808080"/>
      <w:lang w:val="en-GB"/>
    </w:rPr>
  </w:style>
  <w:style w:type="paragraph" w:customStyle="1" w:styleId="FHCWDAUntertitelEnglisch">
    <w:name w:val="FHCW_DA_Untertitel_Englisch"/>
    <w:basedOn w:val="FHCWDAUntertitel"/>
    <w:rsid w:val="004A4A54"/>
    <w:rPr>
      <w:color w:val="808080"/>
      <w:lang w:val="en-GB"/>
    </w:rPr>
  </w:style>
  <w:style w:type="paragraph" w:customStyle="1" w:styleId="FHCWDATextFettZentriertGrau">
    <w:name w:val="FHCW_DA_Text_Fett_Zentriert_Grau"/>
    <w:basedOn w:val="FHCWDATextFettZentriert"/>
    <w:rsid w:val="00BA2BBA"/>
    <w:rPr>
      <w:color w:val="808080"/>
    </w:rPr>
  </w:style>
  <w:style w:type="paragraph" w:customStyle="1" w:styleId="FHCWDALiteraturVerweis">
    <w:name w:val="FHCW_DA_Literatur_Verweis"/>
    <w:basedOn w:val="FHCWDAText"/>
    <w:rsid w:val="003F3D3D"/>
    <w:pPr>
      <w:ind w:left="1418" w:hanging="1418"/>
    </w:pPr>
    <w:rPr>
      <w:sz w:val="20"/>
    </w:rPr>
  </w:style>
  <w:style w:type="paragraph" w:customStyle="1" w:styleId="FHCWDALiteraturAutorTitel">
    <w:name w:val="FHCW_DA_Literatur_Autor_Titel"/>
    <w:basedOn w:val="FHCWDALiteraturVerweis"/>
    <w:rsid w:val="00B20848"/>
    <w:pPr>
      <w:ind w:left="0" w:firstLine="0"/>
    </w:pPr>
    <w:rPr>
      <w:i/>
      <w:szCs w:val="24"/>
    </w:rPr>
  </w:style>
  <w:style w:type="paragraph" w:customStyle="1" w:styleId="FHCWDAInhaltsverzeichnis">
    <w:name w:val="FHCW_DA_Inhaltsverzeichnis"/>
    <w:rsid w:val="00FB5E25"/>
    <w:pPr>
      <w:tabs>
        <w:tab w:val="left" w:pos="227"/>
        <w:tab w:val="left" w:pos="284"/>
        <w:tab w:val="left" w:pos="340"/>
        <w:tab w:val="left" w:pos="397"/>
        <w:tab w:val="left" w:pos="454"/>
        <w:tab w:val="left" w:pos="510"/>
        <w:tab w:val="left" w:pos="567"/>
        <w:tab w:val="left" w:pos="624"/>
        <w:tab w:val="left" w:pos="680"/>
        <w:tab w:val="left" w:pos="737"/>
        <w:tab w:val="left" w:pos="794"/>
        <w:tab w:val="left" w:pos="851"/>
        <w:tab w:val="right" w:leader="dot" w:pos="8789"/>
      </w:tabs>
      <w:spacing w:after="80" w:line="300" w:lineRule="atLeast"/>
      <w:jc w:val="both"/>
    </w:pPr>
    <w:rPr>
      <w:rFonts w:ascii="Arial" w:eastAsia="Times" w:hAnsi="Arial"/>
      <w:sz w:val="22"/>
      <w:szCs w:val="16"/>
      <w:lang w:val="de-AT"/>
    </w:rPr>
  </w:style>
  <w:style w:type="table" w:styleId="TableGrid">
    <w:name w:val="Table Grid"/>
    <w:basedOn w:val="TableNormal"/>
    <w:rsid w:val="009D2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AF2A9F"/>
    <w:rPr>
      <w:sz w:val="16"/>
      <w:szCs w:val="16"/>
    </w:rPr>
  </w:style>
  <w:style w:type="paragraph" w:styleId="CommentText">
    <w:name w:val="annotation text"/>
    <w:basedOn w:val="Normal"/>
    <w:link w:val="CommentTextChar"/>
    <w:rsid w:val="00AF2A9F"/>
    <w:rPr>
      <w:sz w:val="20"/>
    </w:rPr>
  </w:style>
  <w:style w:type="character" w:customStyle="1" w:styleId="CommentTextChar">
    <w:name w:val="Comment Text Char"/>
    <w:link w:val="CommentText"/>
    <w:rsid w:val="00AF2A9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AF2A9F"/>
    <w:rPr>
      <w:b/>
      <w:bCs/>
    </w:rPr>
  </w:style>
  <w:style w:type="character" w:customStyle="1" w:styleId="CommentSubjectChar">
    <w:name w:val="Comment Subject Char"/>
    <w:link w:val="CommentSubject"/>
    <w:rsid w:val="00AF2A9F"/>
    <w:rPr>
      <w:rFonts w:ascii="Arial" w:hAnsi="Arial"/>
      <w:b/>
      <w:bCs/>
      <w:lang w:eastAsia="en-US"/>
    </w:rPr>
  </w:style>
  <w:style w:type="paragraph" w:customStyle="1" w:styleId="FHCWDAEbene4">
    <w:name w:val="FHCW_DA_Ebene4"/>
    <w:next w:val="FHCWDAText"/>
    <w:rsid w:val="0029049B"/>
    <w:pPr>
      <w:numPr>
        <w:ilvl w:val="3"/>
        <w:numId w:val="30"/>
      </w:numPr>
      <w:tabs>
        <w:tab w:val="left" w:pos="851"/>
      </w:tabs>
      <w:spacing w:after="80" w:line="300" w:lineRule="atLeast"/>
      <w:contextualSpacing/>
      <w:jc w:val="both"/>
      <w:outlineLvl w:val="3"/>
    </w:pPr>
    <w:rPr>
      <w:rFonts w:ascii="Arial" w:eastAsia="Times" w:hAnsi="Arial"/>
      <w:b/>
      <w:sz w:val="22"/>
      <w:lang w:val="de-AT"/>
    </w:rPr>
  </w:style>
  <w:style w:type="paragraph" w:customStyle="1" w:styleId="FHCWDAEbene4OhneNr">
    <w:name w:val="FHCW_DA_Ebene4_OhneNr"/>
    <w:basedOn w:val="FHCWDAEbene4"/>
    <w:next w:val="FHCWDAText"/>
    <w:rsid w:val="0029049B"/>
    <w:pPr>
      <w:numPr>
        <w:ilvl w:val="0"/>
        <w:numId w:val="0"/>
      </w:numPr>
    </w:pPr>
  </w:style>
  <w:style w:type="paragraph" w:customStyle="1" w:styleId="FHCWDAFunote">
    <w:name w:val="FHCW_DA_Fußnote"/>
    <w:rsid w:val="0029049B"/>
    <w:pPr>
      <w:spacing w:after="80" w:line="260" w:lineRule="atLeast"/>
    </w:pPr>
    <w:rPr>
      <w:rFonts w:ascii="Arial" w:hAnsi="Arial"/>
      <w:sz w:val="18"/>
      <w:lang w:val="de-AT" w:eastAsia="en-US"/>
    </w:rPr>
  </w:style>
  <w:style w:type="paragraph" w:customStyle="1" w:styleId="FHCWDAFormel">
    <w:name w:val="FHCW_DA_Formel"/>
    <w:basedOn w:val="FHCWDAText"/>
    <w:next w:val="FHCWDAText"/>
    <w:rsid w:val="000C2A78"/>
    <w:pPr>
      <w:tabs>
        <w:tab w:val="center" w:pos="4394"/>
        <w:tab w:val="right" w:pos="8789"/>
      </w:tabs>
      <w:jc w:val="left"/>
    </w:pPr>
  </w:style>
  <w:style w:type="paragraph" w:customStyle="1" w:styleId="FHCWDAAnhang">
    <w:name w:val="FHCW_DA_Anhang"/>
    <w:basedOn w:val="FHCWDAEbene1"/>
    <w:next w:val="FHCWDAText"/>
    <w:rsid w:val="00C864A5"/>
    <w:pPr>
      <w:numPr>
        <w:numId w:val="0"/>
      </w:numPr>
    </w:pPr>
  </w:style>
  <w:style w:type="paragraph" w:styleId="Bibliography">
    <w:name w:val="Bibliography"/>
    <w:basedOn w:val="Normal"/>
    <w:next w:val="Normal"/>
    <w:uiPriority w:val="37"/>
    <w:unhideWhenUsed/>
    <w:rsid w:val="00146612"/>
  </w:style>
  <w:style w:type="character" w:styleId="PlaceholderText">
    <w:name w:val="Placeholder Text"/>
    <w:basedOn w:val="DefaultParagraphFont"/>
    <w:uiPriority w:val="99"/>
    <w:semiHidden/>
    <w:rsid w:val="005438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header" Target="header4.xml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4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header" Target="header5.xml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8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3.bin"/><Relationship Id="rId28" Type="http://schemas.openxmlformats.org/officeDocument/2006/relationships/header" Target="header8.xm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31" Type="http://schemas.openxmlformats.org/officeDocument/2006/relationships/header" Target="header1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oleObject" Target="embeddings/oleObject1.bin"/><Relationship Id="rId22" Type="http://schemas.openxmlformats.org/officeDocument/2006/relationships/image" Target="media/image7.wmf"/><Relationship Id="rId27" Type="http://schemas.openxmlformats.org/officeDocument/2006/relationships/header" Target="header7.xml"/><Relationship Id="rId30" Type="http://schemas.openxmlformats.org/officeDocument/2006/relationships/header" Target="header10.xm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jutta.greillinger\Lokale%20Einstellungen\Temporary%20Internet%20Files\OLK6\Vorlage_Diplomarbeit_Technik%20(2)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Sch12</b:Tag>
    <b:SourceType>Book</b:SourceType>
    <b:Guid>{0060D023-3A62-4DAA-92A3-970D68ECEE60}</b:Guid>
    <b:Author>
      <b:Author>
        <b:NameList>
          <b:Person>
            <b:Last>Schimel</b:Last>
            <b:First>J.</b:First>
          </b:Person>
        </b:NameList>
      </b:Author>
    </b:Author>
    <b:Title>Writing Science: How to Write Papers That Get Cited and Proposals That Get Funded</b:Title>
    <b:Year>2012</b:Year>
    <b:City>USA</b:City>
    <b:Publisher>Oxford University Press</b:Publisher>
    <b:RefOrder>1</b:RefOrder>
  </b:Source>
  <b:Source>
    <b:Tag>You02</b:Tag>
    <b:SourceType>Book</b:SourceType>
    <b:Guid>{58C538F7-A636-4C5E-8EAB-A273C6536258}</b:Guid>
    <b:Author>
      <b:Author>
        <b:NameList>
          <b:Person>
            <b:Last>Young</b:Last>
            <b:First>M.</b:First>
          </b:Person>
        </b:NameList>
      </b:Author>
    </b:Author>
    <b:Title>The Technical Writer's Handbook</b:Title>
    <b:Year>2002</b:Year>
    <b:Publisher>University Science Books</b:Publisher>
    <b:RefOrder>4</b:RefOrder>
  </b:Source>
  <b:Source>
    <b:Tag>Pet18</b:Tag>
    <b:SourceType>Misc</b:SourceType>
    <b:Guid>{235B4B10-0B61-4887-9F04-57DFB0B7F0C2}</b:Guid>
    <b:Author>
      <b:Author>
        <b:NameList>
          <b:Person>
            <b:Last>Petz</b:Last>
            <b:First>A.</b:First>
          </b:Person>
          <b:Person>
            <b:Last>Oberpertinger</b:Last>
            <b:First>R</b:First>
          </b:Person>
        </b:NameList>
      </b:Author>
    </b:Author>
    <b:Title>Checkliste Wissenschafltiche Arbeiten</b:Title>
    <b:Year>2018</b:Year>
    <b:Publisher>FH Campus Wien</b:Publisher>
    <b:RefOrder>3</b:RefOrder>
  </b:Source>
  <b:Source>
    <b:Tag>Alk06</b:Tag>
    <b:SourceType>Misc</b:SourceType>
    <b:Guid>{E992CBB9-E9AB-4660-BD16-CD72CBD419F6}</b:Guid>
    <b:Author>
      <b:Author>
        <b:NameList>
          <b:Person>
            <b:Last>Alker</b:Last>
            <b:First>U.</b:First>
          </b:Person>
          <b:Person>
            <b:Last>Weilenmann</b:Last>
            <b:First>U.</b:First>
          </b:Person>
        </b:NameList>
      </b:Author>
    </b:Author>
    <b:Title>Sprachleitfaden, Gendergerechter Sprachgebrauch an der FH Campus Wien</b:Title>
    <b:Year>2006</b:Year>
    <b:Publisher>FH Campus Wien</b:Publisher>
    <b:RefOrder>2</b:RefOrder>
  </b:Source>
</b:Sources>
</file>

<file path=customXml/itemProps1.xml><?xml version="1.0" encoding="utf-8"?>
<ds:datastoreItem xmlns:ds="http://schemas.openxmlformats.org/officeDocument/2006/customXml" ds:itemID="{09CA5E77-90B3-4484-A8D3-AF5F97779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C:\Dokumente und Einstellungen\jutta.greillinger\Lokale Einstellungen\Temporary Internet Files\OLK6\Vorlage_Diplomarbeit_Technik (2).dot</Template>
  <TotalTime>2</TotalTime>
  <Pages>15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Dokumentenvorlage für Diplomarbeit (Arial)</vt:lpstr>
    </vt:vector>
  </TitlesOfParts>
  <Company>FH Campus Wien</Company>
  <LinksUpToDate>false</LinksUpToDate>
  <CharactersWithSpaces>5940</CharactersWithSpaces>
  <SharedDoc>false</SharedDoc>
  <HLinks>
    <vt:vector size="108" baseType="variant">
      <vt:variant>
        <vt:i4>5177345</vt:i4>
      </vt:variant>
      <vt:variant>
        <vt:i4>150</vt:i4>
      </vt:variant>
      <vt:variant>
        <vt:i4>0</vt:i4>
      </vt:variant>
      <vt:variant>
        <vt:i4>5</vt:i4>
      </vt:variant>
      <vt:variant>
        <vt:lpwstr>http://www.law.cornell.edu/supct/</vt:lpwstr>
      </vt:variant>
      <vt:variant>
        <vt:lpwstr/>
      </vt:variant>
      <vt:variant>
        <vt:i4>1245232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_Toc227742130</vt:lpwstr>
      </vt:variant>
      <vt:variant>
        <vt:i4>1179696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_Toc227742129</vt:lpwstr>
      </vt:variant>
      <vt:variant>
        <vt:i4>1179696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_Toc227742128</vt:lpwstr>
      </vt:variant>
      <vt:variant>
        <vt:i4>1114160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_Toc227742117</vt:lpwstr>
      </vt:variant>
      <vt:variant>
        <vt:i4>1114160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_Toc227742116</vt:lpwstr>
      </vt:variant>
      <vt:variant>
        <vt:i4>1114160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_Toc227742115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_Toc242255074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_Toc242255073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_Toc242255072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_Toc242255071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_Toc242255070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_Toc242255069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_Toc242255068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_Toc242255067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_Toc242255066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_Toc242255065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_Toc242255064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Dokumentenvorlage für Diplomarbeit (Arial)</dc:title>
  <dc:subject/>
  <dc:creator>jutta.greillinger</dc:creator>
  <cp:keywords/>
  <cp:lastModifiedBy>Klaus, Guntram</cp:lastModifiedBy>
  <cp:revision>3</cp:revision>
  <cp:lastPrinted>2009-10-16T09:01:00Z</cp:lastPrinted>
  <dcterms:created xsi:type="dcterms:W3CDTF">2023-09-28T14:37:00Z</dcterms:created>
  <dcterms:modified xsi:type="dcterms:W3CDTF">2023-09-28T14:44:00Z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e4137d-3c3f-4cec-9f07-da88235b25cd_Enabled">
    <vt:lpwstr>true</vt:lpwstr>
  </property>
  <property fmtid="{D5CDD505-2E9C-101B-9397-08002B2CF9AE}" pid="3" name="MSIP_Label_b0e4137d-3c3f-4cec-9f07-da88235b25cd_SetDate">
    <vt:lpwstr>2023-09-28T14:37:34Z</vt:lpwstr>
  </property>
  <property fmtid="{D5CDD505-2E9C-101B-9397-08002B2CF9AE}" pid="4" name="MSIP_Label_b0e4137d-3c3f-4cec-9f07-da88235b25cd_Method">
    <vt:lpwstr>Standard</vt:lpwstr>
  </property>
  <property fmtid="{D5CDD505-2E9C-101B-9397-08002B2CF9AE}" pid="5" name="MSIP_Label_b0e4137d-3c3f-4cec-9f07-da88235b25cd_Name">
    <vt:lpwstr>Internal</vt:lpwstr>
  </property>
  <property fmtid="{D5CDD505-2E9C-101B-9397-08002B2CF9AE}" pid="6" name="MSIP_Label_b0e4137d-3c3f-4cec-9f07-da88235b25cd_SiteId">
    <vt:lpwstr>6c57600f-285e-42b1-b384-86c271614b79</vt:lpwstr>
  </property>
  <property fmtid="{D5CDD505-2E9C-101B-9397-08002B2CF9AE}" pid="7" name="MSIP_Label_b0e4137d-3c3f-4cec-9f07-da88235b25cd_ActionId">
    <vt:lpwstr>e64c7d1e-701f-4e7a-832b-55851bc98ef3</vt:lpwstr>
  </property>
  <property fmtid="{D5CDD505-2E9C-101B-9397-08002B2CF9AE}" pid="8" name="MSIP_Label_b0e4137d-3c3f-4cec-9f07-da88235b25cd_ContentBits">
    <vt:lpwstr>0</vt:lpwstr>
  </property>
</Properties>
</file>